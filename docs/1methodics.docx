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C2B4" w14:textId="77777777" w:rsidR="000A15EE" w:rsidRDefault="000A15EE">
      <w:pPr>
        <w:pStyle w:val="1"/>
        <w:numPr>
          <w:ilvl w:val="0"/>
          <w:numId w:val="0"/>
        </w:numPr>
        <w:jc w:val="left"/>
        <w:rPr>
          <w:caps/>
          <w:sz w:val="32"/>
        </w:rPr>
      </w:pPr>
    </w:p>
    <w:p w14:paraId="70AD56E5" w14:textId="77777777" w:rsidR="000A15EE" w:rsidRDefault="000A15EE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6"/>
        <w:gridCol w:w="1809"/>
        <w:gridCol w:w="3672"/>
      </w:tblGrid>
      <w:tr w:rsidR="000A15EE" w14:paraId="6A16095B" w14:textId="77777777">
        <w:tc>
          <w:tcPr>
            <w:tcW w:w="3600" w:type="dxa"/>
          </w:tcPr>
          <w:p w14:paraId="44EB716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14:paraId="176B1B2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14:paraId="02FE1FC9" w14:textId="77777777" w:rsidR="000A15EE" w:rsidRDefault="00365D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0A15EE" w14:paraId="030AA70B" w14:textId="77777777">
        <w:tc>
          <w:tcPr>
            <w:tcW w:w="3600" w:type="dxa"/>
            <w:vAlign w:val="center"/>
          </w:tcPr>
          <w:p w14:paraId="6A71CFC2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2B3C454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23B9688" w14:textId="7007E96A" w:rsidR="000A15EE" w:rsidRDefault="004B5F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54C3EDC3" w14:textId="77777777">
        <w:trPr>
          <w:trHeight w:val="457"/>
        </w:trPr>
        <w:tc>
          <w:tcPr>
            <w:tcW w:w="3600" w:type="dxa"/>
            <w:vAlign w:val="center"/>
          </w:tcPr>
          <w:p w14:paraId="4AB6F6FC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682DFEE8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990790" w14:textId="11FAF557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1E746853" w14:textId="77777777">
        <w:trPr>
          <w:trHeight w:val="519"/>
        </w:trPr>
        <w:tc>
          <w:tcPr>
            <w:tcW w:w="3600" w:type="dxa"/>
            <w:vAlign w:val="center"/>
          </w:tcPr>
          <w:p w14:paraId="7B85327E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14:paraId="3FEF181D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527CF29E" w14:textId="63A2D4A2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___________20__</w:t>
            </w:r>
          </w:p>
        </w:tc>
      </w:tr>
    </w:tbl>
    <w:p w14:paraId="72D2F238" w14:textId="77777777" w:rsidR="000A15EE" w:rsidRDefault="000A15EE">
      <w:pPr>
        <w:jc w:val="center"/>
        <w:rPr>
          <w:b/>
          <w:bCs/>
          <w:sz w:val="28"/>
        </w:rPr>
      </w:pPr>
    </w:p>
    <w:p w14:paraId="21A345C8" w14:textId="77777777" w:rsidR="000A15EE" w:rsidRDefault="000A15EE">
      <w:pPr>
        <w:jc w:val="center"/>
        <w:rPr>
          <w:b/>
          <w:bCs/>
          <w:sz w:val="28"/>
        </w:rPr>
      </w:pPr>
    </w:p>
    <w:p w14:paraId="0FB8D1D1" w14:textId="77777777" w:rsidR="000A15EE" w:rsidRDefault="000A15EE">
      <w:pPr>
        <w:jc w:val="center"/>
        <w:rPr>
          <w:b/>
          <w:bCs/>
          <w:sz w:val="28"/>
        </w:rPr>
      </w:pPr>
    </w:p>
    <w:p w14:paraId="4055EF54" w14:textId="77777777" w:rsidR="000A15EE" w:rsidRDefault="000A15EE">
      <w:pPr>
        <w:jc w:val="center"/>
        <w:rPr>
          <w:b/>
          <w:bCs/>
          <w:sz w:val="28"/>
        </w:rPr>
      </w:pPr>
    </w:p>
    <w:p w14:paraId="3BCB5065" w14:textId="77777777" w:rsidR="000A15EE" w:rsidRDefault="000A15EE">
      <w:pPr>
        <w:jc w:val="center"/>
        <w:rPr>
          <w:b/>
          <w:bCs/>
          <w:sz w:val="28"/>
        </w:rPr>
      </w:pPr>
    </w:p>
    <w:p w14:paraId="01D7F53B" w14:textId="77777777" w:rsidR="000A15EE" w:rsidRDefault="000A15EE">
      <w:pPr>
        <w:jc w:val="center"/>
        <w:rPr>
          <w:b/>
          <w:bCs/>
        </w:rPr>
      </w:pPr>
    </w:p>
    <w:p w14:paraId="54E7974C" w14:textId="77777777" w:rsidR="000A15EE" w:rsidRDefault="000A15EE">
      <w:pPr>
        <w:jc w:val="center"/>
        <w:rPr>
          <w:b/>
          <w:bCs/>
        </w:rPr>
      </w:pPr>
    </w:p>
    <w:p w14:paraId="53A427A9" w14:textId="77777777" w:rsidR="000A15EE" w:rsidRDefault="000A15EE">
      <w:pPr>
        <w:jc w:val="center"/>
        <w:rPr>
          <w:b/>
          <w:bCs/>
        </w:rPr>
      </w:pPr>
    </w:p>
    <w:p w14:paraId="5B926233" w14:textId="77777777" w:rsidR="000A15EE" w:rsidRDefault="000A15EE">
      <w:pPr>
        <w:jc w:val="center"/>
        <w:rPr>
          <w:b/>
          <w:bCs/>
        </w:rPr>
      </w:pPr>
    </w:p>
    <w:p w14:paraId="19CE1645" w14:textId="24880D3A" w:rsidR="000A15EE" w:rsidRDefault="004B5FA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12392372" w14:textId="77777777" w:rsidR="000A15EE" w:rsidRDefault="000A15EE">
      <w:pPr>
        <w:jc w:val="center"/>
        <w:rPr>
          <w:b/>
          <w:bCs/>
          <w:caps/>
          <w:sz w:val="28"/>
        </w:rPr>
      </w:pPr>
    </w:p>
    <w:p w14:paraId="35117FBE" w14:textId="77777777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Программа и методика испытаний</w:t>
      </w:r>
    </w:p>
    <w:p w14:paraId="7B5E5FC1" w14:textId="77777777" w:rsidR="000A15EE" w:rsidRDefault="000A15EE">
      <w:pPr>
        <w:rPr>
          <w:b/>
          <w:bCs/>
          <w:sz w:val="28"/>
        </w:rPr>
      </w:pPr>
    </w:p>
    <w:p w14:paraId="6E8C771B" w14:textId="5F4AE68C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утверждения</w:t>
      </w:r>
    </w:p>
    <w:p w14:paraId="1DC23ABA" w14:textId="77777777" w:rsidR="000A15EE" w:rsidRDefault="00365D7F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51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ДецНомер"/>
      <w:bookmarkStart w:id="1" w:name="Закладка"/>
      <w:r>
        <w:rPr>
          <w:b/>
          <w:bCs/>
          <w:sz w:val="44"/>
        </w:rPr>
        <w:t>А.В.00001-01 51 01</w:t>
      </w:r>
      <w:bookmarkEnd w:id="0"/>
      <w:bookmarkEnd w:id="1"/>
      <w:r>
        <w:rPr>
          <w:b/>
          <w:bCs/>
          <w:sz w:val="44"/>
        </w:rPr>
        <w:fldChar w:fldCharType="end"/>
      </w:r>
    </w:p>
    <w:bookmarkStart w:id="2" w:name="_Hlk200317012"/>
    <w:p w14:paraId="3F53A50C" w14:textId="77777777" w:rsidR="000A15EE" w:rsidRDefault="00365D7F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4B5FA9" w:rsidRPr="004B5FA9">
        <w:rPr>
          <w:b/>
          <w:bCs/>
          <w:sz w:val="36"/>
        </w:rPr>
        <w:t>А.В.00001-01 51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bookmarkEnd w:id="2"/>
    <w:p w14:paraId="06EF8F09" w14:textId="287E12FF" w:rsidR="000A15EE" w:rsidRDefault="00E45335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D4874DA" wp14:editId="2D0EB68D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E31F8A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B092C8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0CA01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proofErr w:type="spellStart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01DAD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88B76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874DA" id="Group 32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7EE31F8A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6B092C8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1B0CA01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Взам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2B201DAD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 xml:space="preserve">Инв. № </w:t>
                        </w: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дубл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6DA88B76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4EFF4C" w14:textId="77777777" w:rsidR="000A15EE" w:rsidRDefault="000A15EE">
      <w:pPr>
        <w:jc w:val="center"/>
        <w:rPr>
          <w:b/>
          <w:bCs/>
          <w:sz w:val="32"/>
        </w:rPr>
      </w:pPr>
    </w:p>
    <w:p w14:paraId="04A4D4D7" w14:textId="77777777" w:rsidR="000A15EE" w:rsidRDefault="000A15EE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16"/>
        <w:gridCol w:w="1813"/>
        <w:gridCol w:w="3678"/>
      </w:tblGrid>
      <w:tr w:rsidR="000A15EE" w14:paraId="4DBB6B64" w14:textId="77777777">
        <w:tc>
          <w:tcPr>
            <w:tcW w:w="3594" w:type="dxa"/>
            <w:vAlign w:val="center"/>
          </w:tcPr>
          <w:p w14:paraId="4285E17F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528911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053E66B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0A15EE" w14:paraId="2BD8D216" w14:textId="77777777">
        <w:tc>
          <w:tcPr>
            <w:tcW w:w="3594" w:type="dxa"/>
            <w:vAlign w:val="center"/>
          </w:tcPr>
          <w:p w14:paraId="2A13B0F9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0790B89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EBC60C2" w14:textId="4033E257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6F887B3D" w14:textId="77777777">
        <w:trPr>
          <w:trHeight w:val="513"/>
        </w:trPr>
        <w:tc>
          <w:tcPr>
            <w:tcW w:w="3594" w:type="dxa"/>
            <w:vAlign w:val="center"/>
          </w:tcPr>
          <w:p w14:paraId="38006724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2819F0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1BFA0CC" w14:textId="1C101584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69F2BBD4" w14:textId="77777777">
        <w:trPr>
          <w:trHeight w:val="142"/>
        </w:trPr>
        <w:tc>
          <w:tcPr>
            <w:tcW w:w="3594" w:type="dxa"/>
            <w:vAlign w:val="center"/>
          </w:tcPr>
          <w:p w14:paraId="61ECCECA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4C6107F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D73AE4E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0A15EE" w14:paraId="1E848309" w14:textId="77777777">
        <w:trPr>
          <w:trHeight w:hRule="exact" w:val="567"/>
        </w:trPr>
        <w:tc>
          <w:tcPr>
            <w:tcW w:w="3594" w:type="dxa"/>
            <w:vAlign w:val="center"/>
          </w:tcPr>
          <w:p w14:paraId="201C9786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3EDAB8D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FDAF8B8" w14:textId="77777777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1F748874" w14:textId="77777777">
        <w:tc>
          <w:tcPr>
            <w:tcW w:w="3594" w:type="dxa"/>
            <w:vAlign w:val="center"/>
          </w:tcPr>
          <w:p w14:paraId="5CA3C217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1159D3AF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3E1AA68F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0A15EE" w14:paraId="29311EEF" w14:textId="77777777">
        <w:tc>
          <w:tcPr>
            <w:tcW w:w="3594" w:type="dxa"/>
            <w:vAlign w:val="center"/>
          </w:tcPr>
          <w:p w14:paraId="54A38F1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1B4A9F1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AE83474" w14:textId="65F808AB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2D61A074" w14:textId="77777777">
        <w:trPr>
          <w:trHeight w:val="468"/>
        </w:trPr>
        <w:tc>
          <w:tcPr>
            <w:tcW w:w="3594" w:type="dxa"/>
            <w:vAlign w:val="center"/>
          </w:tcPr>
          <w:p w14:paraId="5C7C73AA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2D6E2D7B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76D390A9" w14:textId="61DBE26B" w:rsidR="000A15EE" w:rsidRDefault="004B5FA9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_______________________</w:t>
            </w:r>
          </w:p>
        </w:tc>
      </w:tr>
      <w:tr w:rsidR="000A15EE" w14:paraId="7A666850" w14:textId="77777777">
        <w:tc>
          <w:tcPr>
            <w:tcW w:w="3594" w:type="dxa"/>
            <w:vAlign w:val="center"/>
          </w:tcPr>
          <w:p w14:paraId="15553BC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1E27578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7C136F6" w14:textId="77777777" w:rsidR="000A15EE" w:rsidRDefault="00365D7F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“____</w:t>
            </w:r>
            <w:proofErr w:type="gramStart"/>
            <w:r>
              <w:rPr>
                <w:sz w:val="28"/>
              </w:rPr>
              <w:t>_”_</w:t>
            </w:r>
            <w:proofErr w:type="gramEnd"/>
            <w:r>
              <w:rPr>
                <w:sz w:val="28"/>
              </w:rPr>
              <w:t>___________200__</w:t>
            </w:r>
          </w:p>
        </w:tc>
      </w:tr>
      <w:tr w:rsidR="000A15EE" w14:paraId="0202E777" w14:textId="77777777">
        <w:trPr>
          <w:trHeight w:hRule="exact" w:val="567"/>
        </w:trPr>
        <w:tc>
          <w:tcPr>
            <w:tcW w:w="3594" w:type="dxa"/>
            <w:vAlign w:val="center"/>
          </w:tcPr>
          <w:p w14:paraId="45BCB9F3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743686E6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AE22DC6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0A15EE" w14:paraId="270DCFD6" w14:textId="77777777">
        <w:tc>
          <w:tcPr>
            <w:tcW w:w="3594" w:type="dxa"/>
            <w:vAlign w:val="center"/>
          </w:tcPr>
          <w:p w14:paraId="44766E50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0E72C1B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637F55DC" w14:textId="5DFC3655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13162012" w14:textId="77777777">
        <w:tc>
          <w:tcPr>
            <w:tcW w:w="3594" w:type="dxa"/>
            <w:vAlign w:val="center"/>
          </w:tcPr>
          <w:p w14:paraId="57EB0255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DC55C8E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477CA015" w14:textId="2FBD3492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3C14029E" w14:textId="77777777">
        <w:trPr>
          <w:trHeight w:val="442"/>
        </w:trPr>
        <w:tc>
          <w:tcPr>
            <w:tcW w:w="3594" w:type="dxa"/>
            <w:vAlign w:val="center"/>
          </w:tcPr>
          <w:p w14:paraId="52D90F3B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6C2A2937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287C1A91" w14:textId="089688C7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0A15EE" w14:paraId="5520FD46" w14:textId="77777777">
        <w:trPr>
          <w:trHeight w:val="439"/>
        </w:trPr>
        <w:tc>
          <w:tcPr>
            <w:tcW w:w="3594" w:type="dxa"/>
            <w:vAlign w:val="center"/>
          </w:tcPr>
          <w:p w14:paraId="66B54E59" w14:textId="77777777" w:rsidR="000A15EE" w:rsidRDefault="000A15EE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902" w:type="dxa"/>
            <w:vAlign w:val="center"/>
          </w:tcPr>
          <w:p w14:paraId="548B9C33" w14:textId="77777777" w:rsidR="000A15EE" w:rsidRDefault="000A15EE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14:paraId="0AF431A3" w14:textId="1209F590" w:rsidR="000A15EE" w:rsidRDefault="000A15EE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14:paraId="6DA15612" w14:textId="77777777" w:rsidR="000A15EE" w:rsidRDefault="000A15EE">
      <w:pPr>
        <w:rPr>
          <w:b/>
          <w:bCs/>
          <w:sz w:val="32"/>
          <w:szCs w:val="32"/>
        </w:rPr>
      </w:pPr>
    </w:p>
    <w:p w14:paraId="616FE31A" w14:textId="77777777" w:rsidR="000A15EE" w:rsidRDefault="000A15EE">
      <w:pPr>
        <w:rPr>
          <w:b/>
          <w:bCs/>
          <w:sz w:val="32"/>
          <w:szCs w:val="32"/>
        </w:rPr>
        <w:sectPr w:rsidR="000A15EE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14:paraId="1C68524F" w14:textId="77777777" w:rsidR="000A15EE" w:rsidRDefault="000A15EE">
      <w:pPr>
        <w:rPr>
          <w:b/>
          <w:bCs/>
          <w:sz w:val="32"/>
          <w:szCs w:val="32"/>
        </w:rPr>
      </w:pPr>
    </w:p>
    <w:p w14:paraId="4A477EDC" w14:textId="70A5814E" w:rsidR="000A15EE" w:rsidRDefault="00365D7F" w:rsidP="009156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185E7411" w14:textId="1D5C3587" w:rsidR="00915677" w:rsidRDefault="00915677" w:rsidP="00915677">
      <w:pPr>
        <w:rPr>
          <w:b/>
          <w:bCs/>
          <w:sz w:val="32"/>
          <w:szCs w:val="32"/>
        </w:rPr>
      </w:pPr>
    </w:p>
    <w:p w14:paraId="757E46BE" w14:textId="77777777" w:rsidR="00915677" w:rsidRDefault="00915677" w:rsidP="00915677">
      <w:pPr>
        <w:rPr>
          <w:caps/>
          <w:sz w:val="28"/>
          <w:szCs w:val="28"/>
        </w:rPr>
      </w:pPr>
    </w:p>
    <w:p w14:paraId="33DAA34D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65B79198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4E595F2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5A3C9A2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077B38BA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D3BE820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E44E21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3A1D38F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023DFAEE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ED0381B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35052DC4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22B98D66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437249B0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281B14B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147B413F" w14:textId="77777777" w:rsidR="000A15EE" w:rsidRDefault="000A15EE">
      <w:pPr>
        <w:rPr>
          <w:b/>
          <w:bCs/>
          <w:caps/>
          <w:sz w:val="28"/>
          <w:szCs w:val="28"/>
        </w:rPr>
      </w:pPr>
    </w:p>
    <w:p w14:paraId="5782CDCD" w14:textId="393A3650" w:rsidR="000A15EE" w:rsidRDefault="006B155C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ВСТРОЕННОЕ ПРОГРАММНОЕ ОБЕСПЕЧЕНИЕ</w:t>
      </w:r>
    </w:p>
    <w:p w14:paraId="501E08FD" w14:textId="77777777" w:rsidR="000A15EE" w:rsidRDefault="000A15EE">
      <w:pPr>
        <w:jc w:val="center"/>
        <w:rPr>
          <w:b/>
          <w:bCs/>
          <w:caps/>
          <w:sz w:val="28"/>
          <w:szCs w:val="28"/>
        </w:rPr>
      </w:pPr>
    </w:p>
    <w:p w14:paraId="2B4BB1BF" w14:textId="77777777" w:rsidR="000A15EE" w:rsidRDefault="000A15EE">
      <w:pPr>
        <w:jc w:val="center"/>
        <w:rPr>
          <w:b/>
          <w:bCs/>
          <w:caps/>
          <w:sz w:val="28"/>
          <w:szCs w:val="28"/>
        </w:rPr>
      </w:pPr>
    </w:p>
    <w:p w14:paraId="11EEAC14" w14:textId="6D229648" w:rsidR="000A15EE" w:rsidRDefault="00E45335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4FB78BA9" wp14:editId="78519734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4EAF4B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500C6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C49DD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C64BBA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D84C8" w14:textId="77777777" w:rsidR="000A15EE" w:rsidRPr="004B5FA9" w:rsidRDefault="00365D7F">
                              <w:pPr>
                                <w:jc w:val="center"/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 w:rsidRPr="004B5FA9">
                                <w:rPr>
                                  <w:rFonts w:ascii="GOST Type BU" w:hAnsi="GOST Type BU"/>
                                  <w:i/>
                                  <w:i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B78BA9" id="Page_ 1_GropS" o:sp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14:paraId="3E4EAF4B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175500C6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592C49DD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14:paraId="79C64BBA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E4D84C8" w14:textId="77777777" w:rsidR="000A15EE" w:rsidRPr="004B5FA9" w:rsidRDefault="00365D7F">
                        <w:pPr>
                          <w:jc w:val="center"/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</w:pPr>
                        <w:r w:rsidRPr="004B5FA9">
                          <w:rPr>
                            <w:rFonts w:ascii="GOST Type BU" w:hAnsi="GOST Type BU"/>
                            <w:i/>
                            <w:i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5D7F">
        <w:rPr>
          <w:b/>
          <w:bCs/>
          <w:sz w:val="36"/>
        </w:rPr>
        <w:t xml:space="preserve"> Программа и методика испытаний</w:t>
      </w:r>
    </w:p>
    <w:p w14:paraId="0C4C3DE1" w14:textId="77777777" w:rsidR="000A15EE" w:rsidRDefault="000A15EE">
      <w:pPr>
        <w:jc w:val="center"/>
        <w:rPr>
          <w:b/>
          <w:bCs/>
          <w:sz w:val="36"/>
          <w:szCs w:val="36"/>
        </w:rPr>
      </w:pPr>
    </w:p>
    <w:p w14:paraId="63EEA692" w14:textId="77777777" w:rsidR="000A15EE" w:rsidRDefault="00365D7F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4B5FA9" w:rsidRPr="004B5FA9">
        <w:rPr>
          <w:b/>
          <w:bCs/>
          <w:sz w:val="36"/>
        </w:rPr>
        <w:t>А.В.00001-01 51 01</w:t>
      </w:r>
      <w:r>
        <w:rPr>
          <w:b/>
          <w:bCs/>
          <w:caps/>
          <w:sz w:val="36"/>
        </w:rPr>
        <w:fldChar w:fldCharType="end"/>
      </w:r>
    </w:p>
    <w:p w14:paraId="557913F7" w14:textId="77777777" w:rsidR="000A15EE" w:rsidRDefault="000A15EE">
      <w:pPr>
        <w:jc w:val="center"/>
        <w:rPr>
          <w:b/>
          <w:bCs/>
          <w:sz w:val="28"/>
          <w:szCs w:val="28"/>
        </w:rPr>
        <w:sectPr w:rsidR="000A15EE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7C3D8651" w14:textId="00C379E2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3" w:name="_Toc118620194"/>
      <w:r w:rsidRPr="006E7358">
        <w:rPr>
          <w:caps/>
        </w:rPr>
        <w:lastRenderedPageBreak/>
        <w:t>Объект испытаний</w:t>
      </w:r>
      <w:bookmarkEnd w:id="3"/>
    </w:p>
    <w:p w14:paraId="5F56D7FF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CFB68E1" w14:textId="0E7AF880" w:rsidR="000A15EE" w:rsidRPr="00E07F73" w:rsidRDefault="006E7358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испытаний </w:t>
      </w:r>
      <w:r w:rsidRPr="00E07F73">
        <w:rPr>
          <w:sz w:val="28"/>
          <w:szCs w:val="28"/>
        </w:rPr>
        <w:t xml:space="preserve">является </w:t>
      </w:r>
      <w:r w:rsidR="00E07F73" w:rsidRPr="00E07F73">
        <w:rPr>
          <w:sz w:val="28"/>
          <w:szCs w:val="28"/>
        </w:rPr>
        <w:t>программа</w:t>
      </w:r>
      <w:r w:rsidRPr="00E07F73">
        <w:rPr>
          <w:sz w:val="28"/>
          <w:szCs w:val="28"/>
        </w:rPr>
        <w:t xml:space="preserve"> </w:t>
      </w:r>
      <w:r w:rsidRPr="00E07F73">
        <w:rPr>
          <w:sz w:val="28"/>
          <w:szCs w:val="28"/>
        </w:rPr>
        <w:t>«</w:t>
      </w:r>
      <w:r w:rsidR="00E07F73" w:rsidRPr="00E07F73">
        <w:rPr>
          <w:sz w:val="28"/>
          <w:szCs w:val="28"/>
        </w:rPr>
        <w:t>Встроенное программное обеспечение</w:t>
      </w:r>
      <w:r w:rsidRPr="00E07F73">
        <w:rPr>
          <w:sz w:val="28"/>
          <w:szCs w:val="28"/>
        </w:rPr>
        <w:t>»</w:t>
      </w:r>
      <w:r w:rsidR="00E07F73" w:rsidRPr="00E07F73">
        <w:rPr>
          <w:sz w:val="28"/>
          <w:szCs w:val="28"/>
        </w:rPr>
        <w:t>. Программа п</w:t>
      </w:r>
      <w:r w:rsidR="00E07F73">
        <w:rPr>
          <w:sz w:val="28"/>
          <w:szCs w:val="28"/>
        </w:rPr>
        <w:t xml:space="preserve">редназначена для управления устройством </w:t>
      </w:r>
      <w:r w:rsidR="00E07F73" w:rsidRPr="00E07F73">
        <w:rPr>
          <w:sz w:val="28"/>
          <w:szCs w:val="28"/>
        </w:rPr>
        <w:t>«</w:t>
      </w:r>
      <w:r w:rsidR="00E07F73">
        <w:rPr>
          <w:sz w:val="28"/>
          <w:szCs w:val="28"/>
          <w:lang w:val="en-US"/>
        </w:rPr>
        <w:t>JTAG</w:t>
      </w:r>
      <w:r w:rsidR="00E07F73" w:rsidRPr="00E07F73">
        <w:rPr>
          <w:sz w:val="28"/>
          <w:szCs w:val="28"/>
        </w:rPr>
        <w:t>/</w:t>
      </w:r>
      <w:r w:rsidR="00E07F73">
        <w:rPr>
          <w:sz w:val="28"/>
          <w:szCs w:val="28"/>
          <w:lang w:val="en-US"/>
        </w:rPr>
        <w:t>SWD</w:t>
      </w:r>
      <w:r w:rsidR="00E07F73" w:rsidRPr="00E07F73">
        <w:rPr>
          <w:sz w:val="28"/>
          <w:szCs w:val="28"/>
        </w:rPr>
        <w:t xml:space="preserve"> </w:t>
      </w:r>
      <w:r w:rsidR="00E07F73">
        <w:rPr>
          <w:sz w:val="28"/>
          <w:szCs w:val="28"/>
        </w:rPr>
        <w:t xml:space="preserve">программатор для удалённой отладки через </w:t>
      </w:r>
      <w:r w:rsidR="00E07F73">
        <w:rPr>
          <w:sz w:val="28"/>
          <w:szCs w:val="28"/>
          <w:lang w:val="en-US"/>
        </w:rPr>
        <w:t>Wi</w:t>
      </w:r>
      <w:r w:rsidR="00E07F73" w:rsidRPr="00E07F73">
        <w:rPr>
          <w:sz w:val="28"/>
          <w:szCs w:val="28"/>
        </w:rPr>
        <w:t>-</w:t>
      </w:r>
      <w:r w:rsidR="00E07F73">
        <w:rPr>
          <w:sz w:val="28"/>
          <w:szCs w:val="28"/>
          <w:lang w:val="en-US"/>
        </w:rPr>
        <w:t>Fi</w:t>
      </w:r>
      <w:r w:rsidR="00E07F73" w:rsidRPr="00E07F73">
        <w:rPr>
          <w:sz w:val="28"/>
          <w:szCs w:val="28"/>
        </w:rPr>
        <w:t>»</w:t>
      </w:r>
      <w:r w:rsidR="00441C3D" w:rsidRPr="00441C3D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>ИУ4.11.03.03.21.83.13.003</w:t>
      </w:r>
      <w:r w:rsidR="00E07F73">
        <w:rPr>
          <w:sz w:val="28"/>
          <w:szCs w:val="28"/>
        </w:rPr>
        <w:t xml:space="preserve">. </w:t>
      </w:r>
      <w:r w:rsidR="00E07F73" w:rsidRPr="00E07F73">
        <w:rPr>
          <w:sz w:val="28"/>
          <w:szCs w:val="28"/>
        </w:rPr>
        <w:t>Условное обозначение темы разработки (шифр темы) – «А.В.00001»</w:t>
      </w:r>
    </w:p>
    <w:p w14:paraId="4A705232" w14:textId="77777777" w:rsidR="00E07F73" w:rsidRPr="00E07F73" w:rsidRDefault="00E07F73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73F34891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4" w:name="_Toc118620198"/>
      <w:r w:rsidRPr="006E7358">
        <w:rPr>
          <w:caps/>
        </w:rPr>
        <w:t>Цель испытаний</w:t>
      </w:r>
      <w:bookmarkEnd w:id="4"/>
    </w:p>
    <w:p w14:paraId="103D5D56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D326DCF" w14:textId="5FF1459A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Цель проведения испытаний – проверка соответствия характеристик разработанной программы (программного изделия) функциональным и иным, отдельным видам требований, изложенным </w:t>
      </w:r>
      <w:r w:rsidR="00E07F73">
        <w:rPr>
          <w:sz w:val="28"/>
          <w:szCs w:val="28"/>
        </w:rPr>
        <w:t>в расширенном техническом задании.</w:t>
      </w:r>
    </w:p>
    <w:p w14:paraId="2C15A54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5572D4C2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5" w:name="_Toc118620199"/>
      <w:r w:rsidRPr="006E7358">
        <w:rPr>
          <w:caps/>
        </w:rPr>
        <w:t>Требования к программе</w:t>
      </w:r>
      <w:bookmarkEnd w:id="5"/>
    </w:p>
    <w:p w14:paraId="3EACF923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3ECECE3" w14:textId="7C8769C5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При проведении испытаний функциональные характеристики (возможности) программы </w:t>
      </w:r>
      <w:r w:rsidRPr="006E7358">
        <w:rPr>
          <w:spacing w:val="8"/>
          <w:sz w:val="28"/>
          <w:szCs w:val="28"/>
        </w:rPr>
        <w:t xml:space="preserve">подлежат проверке на соответствие требованиям, изложенным в </w:t>
      </w:r>
      <w:r w:rsidR="00E07F73">
        <w:rPr>
          <w:spacing w:val="8"/>
          <w:sz w:val="28"/>
          <w:szCs w:val="28"/>
        </w:rPr>
        <w:t>расширенном техническом задани</w:t>
      </w:r>
      <w:r w:rsidR="0003065F">
        <w:rPr>
          <w:spacing w:val="8"/>
          <w:sz w:val="28"/>
          <w:szCs w:val="28"/>
        </w:rPr>
        <w:t>и</w:t>
      </w:r>
      <w:r w:rsidR="00E07F73">
        <w:rPr>
          <w:spacing w:val="8"/>
          <w:sz w:val="28"/>
          <w:szCs w:val="28"/>
        </w:rPr>
        <w:t>.</w:t>
      </w:r>
    </w:p>
    <w:p w14:paraId="034886C0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106635C4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6" w:name="_Toc118620200"/>
      <w:r w:rsidRPr="006E7358">
        <w:rPr>
          <w:caps/>
        </w:rPr>
        <w:t>Требования к программной документации</w:t>
      </w:r>
      <w:bookmarkEnd w:id="6"/>
    </w:p>
    <w:p w14:paraId="28D4F41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04FFE298" w14:textId="77777777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Состав программной документации должен включать в себя:</w:t>
      </w:r>
    </w:p>
    <w:p w14:paraId="315C11A7" w14:textId="18763964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спецификация;</w:t>
      </w:r>
    </w:p>
    <w:p w14:paraId="17181078" w14:textId="77777777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</w:t>
      </w:r>
      <w:r w:rsidRPr="00441C3D">
        <w:rPr>
          <w:sz w:val="28"/>
          <w:szCs w:val="28"/>
        </w:rPr>
        <w:t xml:space="preserve"> текст программы;</w:t>
      </w:r>
      <w:bookmarkStart w:id="7" w:name="_Toc118620202"/>
    </w:p>
    <w:bookmarkEnd w:id="7"/>
    <w:p w14:paraId="50F23E50" w14:textId="5D10A036" w:rsidR="000A15EE" w:rsidRPr="006E7358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Специальные требования к программной документации не предъявляются.</w:t>
      </w:r>
    </w:p>
    <w:p w14:paraId="784D53C2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744B4B5F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8" w:name="_Toc118620203"/>
      <w:r w:rsidRPr="006E7358">
        <w:rPr>
          <w:caps/>
        </w:rPr>
        <w:t>Средства и порядок испытаний</w:t>
      </w:r>
      <w:bookmarkEnd w:id="8"/>
    </w:p>
    <w:p w14:paraId="79E1E847" w14:textId="77777777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2A27C564" w14:textId="22493F55" w:rsidR="000A15EE" w:rsidRP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Состав используемых во время испытаний технических средств</w:t>
      </w:r>
      <w:r w:rsidRPr="00441C3D">
        <w:rPr>
          <w:sz w:val="28"/>
          <w:szCs w:val="28"/>
        </w:rPr>
        <w:t>:</w:t>
      </w:r>
    </w:p>
    <w:p w14:paraId="52CC4C31" w14:textId="2A332A82" w:rsidR="000A15EE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lastRenderedPageBreak/>
        <w:tab/>
      </w:r>
      <w:r w:rsidR="00441C3D" w:rsidRPr="00441C3D">
        <w:rPr>
          <w:sz w:val="28"/>
          <w:szCs w:val="28"/>
        </w:rPr>
        <w:t xml:space="preserve">- </w:t>
      </w:r>
      <w:r w:rsidR="00441C3D">
        <w:rPr>
          <w:sz w:val="28"/>
          <w:szCs w:val="28"/>
        </w:rPr>
        <w:t xml:space="preserve">устройство </w:t>
      </w:r>
      <w:r w:rsidR="00441C3D" w:rsidRPr="00E07F73">
        <w:rPr>
          <w:sz w:val="28"/>
          <w:szCs w:val="28"/>
        </w:rPr>
        <w:t>«</w:t>
      </w:r>
      <w:r w:rsidR="00441C3D">
        <w:rPr>
          <w:sz w:val="28"/>
          <w:szCs w:val="28"/>
          <w:lang w:val="en-US"/>
        </w:rPr>
        <w:t>JTAG</w:t>
      </w:r>
      <w:r w:rsidR="00441C3D" w:rsidRPr="00E07F73">
        <w:rPr>
          <w:sz w:val="28"/>
          <w:szCs w:val="28"/>
        </w:rPr>
        <w:t>/</w:t>
      </w:r>
      <w:r w:rsidR="00441C3D">
        <w:rPr>
          <w:sz w:val="28"/>
          <w:szCs w:val="28"/>
          <w:lang w:val="en-US"/>
        </w:rPr>
        <w:t>SWD</w:t>
      </w:r>
      <w:r w:rsidR="00441C3D" w:rsidRPr="00E07F73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 xml:space="preserve">программатор для удалённой отладки через </w:t>
      </w:r>
      <w:r w:rsidR="00441C3D">
        <w:rPr>
          <w:sz w:val="28"/>
          <w:szCs w:val="28"/>
          <w:lang w:val="en-US"/>
        </w:rPr>
        <w:t>Wi</w:t>
      </w:r>
      <w:r w:rsidR="00441C3D" w:rsidRPr="00E07F73">
        <w:rPr>
          <w:sz w:val="28"/>
          <w:szCs w:val="28"/>
        </w:rPr>
        <w:t>-</w:t>
      </w:r>
      <w:r w:rsidR="00441C3D">
        <w:rPr>
          <w:sz w:val="28"/>
          <w:szCs w:val="28"/>
          <w:lang w:val="en-US"/>
        </w:rPr>
        <w:t>Fi</w:t>
      </w:r>
      <w:r w:rsidR="00441C3D" w:rsidRPr="00E07F73">
        <w:rPr>
          <w:sz w:val="28"/>
          <w:szCs w:val="28"/>
        </w:rPr>
        <w:t>»</w:t>
      </w:r>
      <w:r w:rsidR="00441C3D" w:rsidRPr="00441C3D">
        <w:rPr>
          <w:sz w:val="28"/>
          <w:szCs w:val="28"/>
        </w:rPr>
        <w:t xml:space="preserve"> </w:t>
      </w:r>
      <w:r w:rsidR="00441C3D">
        <w:rPr>
          <w:sz w:val="28"/>
          <w:szCs w:val="28"/>
        </w:rPr>
        <w:t>ИУ4.11.03.03.21.83.13.003</w:t>
      </w:r>
      <w:r w:rsidR="00441C3D">
        <w:rPr>
          <w:sz w:val="28"/>
          <w:szCs w:val="28"/>
        </w:rPr>
        <w:t>,</w:t>
      </w:r>
    </w:p>
    <w:p w14:paraId="463A038D" w14:textId="4CFFDB13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41C3D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отладочная</w:t>
      </w:r>
      <w:r w:rsidRPr="00441C3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плата</w:t>
      </w:r>
      <w:r w:rsidRPr="00441C3D">
        <w:rPr>
          <w:sz w:val="28"/>
          <w:szCs w:val="28"/>
          <w:lang w:val="en-US"/>
        </w:rPr>
        <w:t xml:space="preserve"> </w:t>
      </w:r>
      <w:r w:rsidRPr="00441C3D">
        <w:rPr>
          <w:sz w:val="28"/>
          <w:szCs w:val="28"/>
          <w:lang w:val="en-US"/>
        </w:rPr>
        <w:t>STM32F103C8T6 - Blue Pill</w:t>
      </w:r>
      <w:r w:rsidRPr="00441C3D">
        <w:rPr>
          <w:sz w:val="28"/>
          <w:szCs w:val="28"/>
          <w:lang w:val="en-US"/>
        </w:rPr>
        <w:t>,</w:t>
      </w:r>
    </w:p>
    <w:p w14:paraId="0E844365" w14:textId="0BCEA06A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 xml:space="preserve">- </w:t>
      </w:r>
      <w:r>
        <w:rPr>
          <w:sz w:val="28"/>
          <w:szCs w:val="28"/>
        </w:rPr>
        <w:t>ноутбук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441C3D">
        <w:rPr>
          <w:sz w:val="28"/>
          <w:szCs w:val="28"/>
          <w:lang w:val="en-US"/>
        </w:rPr>
        <w:t>enovo</w:t>
      </w:r>
      <w:r w:rsidRPr="00441C3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</w:t>
      </w:r>
      <w:r w:rsidRPr="00441C3D">
        <w:rPr>
          <w:sz w:val="28"/>
          <w:szCs w:val="28"/>
          <w:lang w:val="en-US"/>
        </w:rPr>
        <w:t>hinkpad</w:t>
      </w:r>
      <w:proofErr w:type="spellEnd"/>
      <w:r w:rsidRPr="00441C3D">
        <w:rPr>
          <w:sz w:val="28"/>
          <w:szCs w:val="28"/>
        </w:rPr>
        <w:t xml:space="preserve"> </w:t>
      </w:r>
      <w:r w:rsidRPr="00441C3D">
        <w:rPr>
          <w:sz w:val="28"/>
          <w:szCs w:val="28"/>
          <w:lang w:val="en-US"/>
        </w:rPr>
        <w:t>a</w:t>
      </w:r>
      <w:r w:rsidRPr="00441C3D">
        <w:rPr>
          <w:sz w:val="28"/>
          <w:szCs w:val="28"/>
        </w:rPr>
        <w:t>475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</w:rPr>
        <w:t>наличием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</w:rPr>
        <w:t>свободного места на жёстком диске 40Гб с операционной системой</w:t>
      </w:r>
      <w:r w:rsidRPr="00441C3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</w:t>
      </w:r>
      <w:proofErr w:type="spellStart"/>
      <w:r w:rsidRPr="00441C3D">
        <w:rPr>
          <w:sz w:val="28"/>
          <w:szCs w:val="28"/>
        </w:rPr>
        <w:t>indows</w:t>
      </w:r>
      <w:proofErr w:type="spellEnd"/>
      <w:r w:rsidRPr="00441C3D">
        <w:rPr>
          <w:sz w:val="28"/>
          <w:szCs w:val="28"/>
        </w:rPr>
        <w:t xml:space="preserve"> 10 22</w:t>
      </w:r>
      <w:r>
        <w:rPr>
          <w:sz w:val="28"/>
          <w:szCs w:val="28"/>
          <w:lang w:val="en-US"/>
        </w:rPr>
        <w:t>H</w:t>
      </w:r>
      <w:r w:rsidRPr="00441C3D">
        <w:rPr>
          <w:sz w:val="28"/>
          <w:szCs w:val="28"/>
        </w:rPr>
        <w:t>2</w:t>
      </w:r>
      <w:r w:rsidR="00054121">
        <w:rPr>
          <w:sz w:val="28"/>
          <w:szCs w:val="28"/>
        </w:rPr>
        <w:t>,</w:t>
      </w:r>
    </w:p>
    <w:p w14:paraId="10ECC100" w14:textId="2692429F" w:rsidR="00054121" w:rsidRPr="00054121" w:rsidRDefault="00054121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провод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1м с выводами с одной стороны типа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с другой 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>,</w:t>
      </w:r>
    </w:p>
    <w:p w14:paraId="60629CCC" w14:textId="569158D3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провод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длиной 1м </w:t>
      </w:r>
      <w:r>
        <w:rPr>
          <w:sz w:val="28"/>
          <w:szCs w:val="28"/>
        </w:rPr>
        <w:t xml:space="preserve">с выводами с одной стороны типа </w:t>
      </w:r>
      <w:r>
        <w:rPr>
          <w:sz w:val="28"/>
          <w:szCs w:val="28"/>
          <w:lang w:val="en-US"/>
        </w:rPr>
        <w:t>micro</w:t>
      </w:r>
      <w:r>
        <w:rPr>
          <w:sz w:val="28"/>
          <w:szCs w:val="28"/>
        </w:rPr>
        <w:t xml:space="preserve">, с другой типа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,</w:t>
      </w:r>
    </w:p>
    <w:p w14:paraId="21097F54" w14:textId="0343B16F" w:rsidR="00BA4B6E" w:rsidRPr="00BA4B6E" w:rsidRDefault="00BA4B6E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BA4B6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точка доступа </w:t>
      </w:r>
      <w:r>
        <w:rPr>
          <w:sz w:val="28"/>
          <w:szCs w:val="28"/>
          <w:lang w:val="en-US"/>
        </w:rPr>
        <w:t>Wi</w:t>
      </w:r>
      <w:r w:rsidRPr="00BA4B6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BA4B6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идентификатором сети </w:t>
      </w:r>
      <w:r w:rsidRPr="00441C3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DAP</w:t>
      </w:r>
      <w:r w:rsidRPr="00441C3D">
        <w:rPr>
          <w:sz w:val="28"/>
          <w:szCs w:val="28"/>
        </w:rPr>
        <w:t>»</w:t>
      </w:r>
      <w:r w:rsidRPr="00BA4B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паролем </w:t>
      </w:r>
      <w:r w:rsidRPr="00441C3D">
        <w:rPr>
          <w:sz w:val="28"/>
          <w:szCs w:val="28"/>
        </w:rPr>
        <w:t>«</w:t>
      </w:r>
      <w:r w:rsidRPr="00BA4B6E">
        <w:rPr>
          <w:sz w:val="28"/>
          <w:szCs w:val="28"/>
        </w:rPr>
        <w:t>123456789</w:t>
      </w:r>
      <w:r w:rsidRPr="00441C3D">
        <w:rPr>
          <w:sz w:val="28"/>
          <w:szCs w:val="28"/>
        </w:rPr>
        <w:t>»</w:t>
      </w:r>
    </w:p>
    <w:p w14:paraId="1F5043E1" w14:textId="5EB7030E" w:rsidR="00054121" w:rsidRP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5412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провода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Dupont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>длиной 10см.</w:t>
      </w:r>
    </w:p>
    <w:p w14:paraId="5E5D7769" w14:textId="460C12A1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Для проведения испытаний необходимо наличие</w:t>
      </w:r>
      <w:r>
        <w:rPr>
          <w:sz w:val="28"/>
          <w:szCs w:val="28"/>
        </w:rPr>
        <w:t xml:space="preserve"> на ноутбуке</w:t>
      </w:r>
      <w:r w:rsidRPr="00441C3D">
        <w:rPr>
          <w:sz w:val="28"/>
          <w:szCs w:val="28"/>
        </w:rPr>
        <w:t xml:space="preserve"> программ сторонне</w:t>
      </w:r>
      <w:r>
        <w:rPr>
          <w:sz w:val="28"/>
          <w:szCs w:val="28"/>
        </w:rPr>
        <w:t>й</w:t>
      </w:r>
      <w:r w:rsidRPr="00441C3D">
        <w:rPr>
          <w:sz w:val="28"/>
          <w:szCs w:val="28"/>
        </w:rPr>
        <w:t xml:space="preserve"> разработ</w:t>
      </w:r>
      <w:r>
        <w:rPr>
          <w:sz w:val="28"/>
          <w:szCs w:val="28"/>
        </w:rPr>
        <w:t>ки</w:t>
      </w:r>
      <w:r w:rsidRPr="00441C3D">
        <w:rPr>
          <w:sz w:val="28"/>
          <w:szCs w:val="28"/>
        </w:rPr>
        <w:t>:</w:t>
      </w:r>
    </w:p>
    <w:p w14:paraId="58339436" w14:textId="3904B7F6" w:rsid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 </w:t>
      </w:r>
      <w:r w:rsidRPr="00441C3D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usbip-win2</w:t>
      </w:r>
      <w:r w:rsidRPr="00441C3D">
        <w:rPr>
          <w:sz w:val="28"/>
          <w:szCs w:val="28"/>
        </w:rPr>
        <w:t>»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версия 0.9.7,</w:t>
      </w:r>
    </w:p>
    <w:p w14:paraId="05123BE0" w14:textId="21CC7079" w:rsidR="00441C3D" w:rsidRPr="00441C3D" w:rsidRDefault="00441C3D" w:rsidP="00441C3D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«</w:t>
      </w:r>
      <w:proofErr w:type="spellStart"/>
      <w:r w:rsidR="00B435A9">
        <w:rPr>
          <w:sz w:val="28"/>
          <w:szCs w:val="28"/>
          <w:lang w:val="en-US"/>
        </w:rPr>
        <w:t>PyOCD</w:t>
      </w:r>
      <w:proofErr w:type="spellEnd"/>
      <w:r w:rsidRPr="00441C3D">
        <w:rPr>
          <w:sz w:val="28"/>
          <w:szCs w:val="28"/>
        </w:rPr>
        <w:t>»</w:t>
      </w:r>
      <w:r>
        <w:rPr>
          <w:sz w:val="28"/>
          <w:szCs w:val="28"/>
        </w:rPr>
        <w:t xml:space="preserve"> версия 0.</w:t>
      </w:r>
      <w:r w:rsidR="00B435A9" w:rsidRPr="002F5133">
        <w:rPr>
          <w:sz w:val="28"/>
          <w:szCs w:val="28"/>
        </w:rPr>
        <w:t>36.0</w:t>
      </w:r>
      <w:r>
        <w:rPr>
          <w:sz w:val="28"/>
          <w:szCs w:val="28"/>
        </w:rPr>
        <w:t>.</w:t>
      </w:r>
    </w:p>
    <w:p w14:paraId="2437DC37" w14:textId="0668E2EC" w:rsidR="000A15EE" w:rsidRPr="002F5133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испытаний</w:t>
      </w:r>
      <w:r w:rsidRPr="002F5133">
        <w:rPr>
          <w:sz w:val="28"/>
          <w:szCs w:val="28"/>
        </w:rPr>
        <w:t>:</w:t>
      </w:r>
    </w:p>
    <w:p w14:paraId="00D62DE9" w14:textId="57CC0778" w:rsidR="00441C3D" w:rsidRP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проверк</w:t>
      </w:r>
      <w:r>
        <w:rPr>
          <w:sz w:val="28"/>
          <w:szCs w:val="28"/>
        </w:rPr>
        <w:t xml:space="preserve">а </w:t>
      </w:r>
      <w:r w:rsidRPr="00441C3D">
        <w:rPr>
          <w:sz w:val="28"/>
          <w:szCs w:val="28"/>
        </w:rPr>
        <w:t>комплектности программной документации</w:t>
      </w:r>
      <w:r>
        <w:rPr>
          <w:sz w:val="28"/>
          <w:szCs w:val="28"/>
        </w:rPr>
        <w:t>,</w:t>
      </w:r>
    </w:p>
    <w:p w14:paraId="53B63B51" w14:textId="65D58583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441C3D">
        <w:rPr>
          <w:sz w:val="28"/>
          <w:szCs w:val="28"/>
        </w:rPr>
        <w:t>проверк</w:t>
      </w:r>
      <w:r>
        <w:rPr>
          <w:sz w:val="28"/>
          <w:szCs w:val="28"/>
        </w:rPr>
        <w:t>а</w:t>
      </w:r>
      <w:r w:rsidRPr="00441C3D">
        <w:rPr>
          <w:sz w:val="28"/>
          <w:szCs w:val="28"/>
        </w:rPr>
        <w:t xml:space="preserve"> комплектности и состава технических и программных средств</w:t>
      </w:r>
      <w:r>
        <w:rPr>
          <w:sz w:val="28"/>
          <w:szCs w:val="28"/>
        </w:rPr>
        <w:t>,</w:t>
      </w:r>
    </w:p>
    <w:p w14:paraId="4B6FE3F5" w14:textId="65CE4FB1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41C3D">
        <w:rPr>
          <w:sz w:val="28"/>
          <w:szCs w:val="28"/>
        </w:rPr>
        <w:t>проверк</w:t>
      </w:r>
      <w:r>
        <w:rPr>
          <w:sz w:val="28"/>
          <w:szCs w:val="28"/>
        </w:rPr>
        <w:t>а</w:t>
      </w:r>
      <w:r w:rsidRPr="00441C3D">
        <w:rPr>
          <w:sz w:val="28"/>
          <w:szCs w:val="28"/>
        </w:rPr>
        <w:t xml:space="preserve"> степени выполнения требований функционального назначения программы</w:t>
      </w:r>
      <w:r>
        <w:rPr>
          <w:sz w:val="28"/>
          <w:szCs w:val="28"/>
        </w:rPr>
        <w:t>.</w:t>
      </w:r>
    </w:p>
    <w:p w14:paraId="36D42EDD" w14:textId="07EB29E8" w:rsidR="00441C3D" w:rsidRDefault="00441C3D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441C3D">
        <w:rPr>
          <w:sz w:val="28"/>
          <w:szCs w:val="28"/>
        </w:rPr>
        <w:t>Методики проведения проверок изложены в данном программном документе, в разделе «Методы испытаний»</w:t>
      </w:r>
      <w:r w:rsidR="004F76D3">
        <w:rPr>
          <w:sz w:val="28"/>
          <w:szCs w:val="28"/>
        </w:rPr>
        <w:t>.</w:t>
      </w:r>
    </w:p>
    <w:p w14:paraId="7F78A651" w14:textId="21C28545" w:rsidR="004F76D3" w:rsidRPr="004F76D3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4F76D3">
        <w:rPr>
          <w:sz w:val="28"/>
          <w:szCs w:val="28"/>
        </w:rPr>
        <w:t>В ходе проведения испытаний оценке подлежат количественные</w:t>
      </w:r>
      <w:r>
        <w:rPr>
          <w:sz w:val="28"/>
          <w:szCs w:val="28"/>
        </w:rPr>
        <w:t xml:space="preserve"> </w:t>
      </w:r>
      <w:r w:rsidRPr="004F76D3">
        <w:rPr>
          <w:sz w:val="28"/>
          <w:szCs w:val="28"/>
        </w:rPr>
        <w:t>характеристики, такие как:</w:t>
      </w:r>
    </w:p>
    <w:p w14:paraId="5291779F" w14:textId="7DE46161" w:rsidR="004F76D3" w:rsidRPr="004F76D3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F76D3">
        <w:rPr>
          <w:sz w:val="28"/>
          <w:szCs w:val="28"/>
        </w:rPr>
        <w:t>комплектность программной документации</w:t>
      </w:r>
      <w:r>
        <w:rPr>
          <w:sz w:val="28"/>
          <w:szCs w:val="28"/>
        </w:rPr>
        <w:t>,</w:t>
      </w:r>
    </w:p>
    <w:p w14:paraId="0DDEDDE3" w14:textId="7ED0D020" w:rsidR="000A15EE" w:rsidRPr="006E7358" w:rsidRDefault="004F76D3" w:rsidP="004F76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F76D3">
        <w:rPr>
          <w:sz w:val="28"/>
          <w:szCs w:val="28"/>
        </w:rPr>
        <w:t>комплектность состава технических и программных средств.</w:t>
      </w:r>
    </w:p>
    <w:p w14:paraId="61847304" w14:textId="313D5019" w:rsidR="00A20F62" w:rsidRDefault="004F76D3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4F76D3">
        <w:rPr>
          <w:sz w:val="28"/>
          <w:szCs w:val="28"/>
        </w:rPr>
        <w:t xml:space="preserve">В ходе проведения испытаний оценке подлежат качественные (функциональные) характеристики программы. Проверке подлежит </w:t>
      </w:r>
      <w:r w:rsidR="00A20F62">
        <w:rPr>
          <w:sz w:val="28"/>
          <w:szCs w:val="28"/>
        </w:rPr>
        <w:t>п</w:t>
      </w:r>
      <w:r w:rsidR="00A20F62" w:rsidRPr="004F76D3">
        <w:rPr>
          <w:sz w:val="28"/>
          <w:szCs w:val="28"/>
        </w:rPr>
        <w:t>роверка работоспособности программы</w:t>
      </w:r>
      <w:r w:rsidR="00A20F62">
        <w:rPr>
          <w:sz w:val="28"/>
          <w:szCs w:val="28"/>
        </w:rPr>
        <w:t>.</w:t>
      </w:r>
    </w:p>
    <w:p w14:paraId="0AC60F91" w14:textId="58C6E678" w:rsidR="000A15EE" w:rsidRDefault="00A20F62" w:rsidP="00A20F62">
      <w:pPr>
        <w:spacing w:line="360" w:lineRule="auto"/>
        <w:ind w:firstLine="709"/>
        <w:jc w:val="both"/>
        <w:rPr>
          <w:spacing w:val="-2"/>
          <w:sz w:val="28"/>
          <w:szCs w:val="28"/>
        </w:rPr>
      </w:pPr>
      <w:r w:rsidRPr="004F76D3">
        <w:rPr>
          <w:spacing w:val="-2"/>
          <w:sz w:val="28"/>
          <w:szCs w:val="28"/>
        </w:rPr>
        <w:lastRenderedPageBreak/>
        <w:t xml:space="preserve"> </w:t>
      </w:r>
      <w:r w:rsidR="004F76D3" w:rsidRPr="004F76D3">
        <w:rPr>
          <w:spacing w:val="-2"/>
          <w:sz w:val="28"/>
          <w:szCs w:val="28"/>
        </w:rPr>
        <w:t>Климатические условия эксплуатации, при которых должны обеспечиваться заданные</w:t>
      </w:r>
      <w:r w:rsidR="004F76D3">
        <w:rPr>
          <w:spacing w:val="-2"/>
          <w:sz w:val="28"/>
          <w:szCs w:val="28"/>
        </w:rPr>
        <w:t xml:space="preserve"> </w:t>
      </w:r>
      <w:r w:rsidR="004F76D3" w:rsidRPr="004F76D3">
        <w:rPr>
          <w:spacing w:val="-2"/>
          <w:sz w:val="28"/>
          <w:szCs w:val="28"/>
        </w:rPr>
        <w:t>характеристики, должны удовлетворять требованиям, предъявляемым к техническим средствам в</w:t>
      </w:r>
      <w:r w:rsidR="004F76D3">
        <w:rPr>
          <w:spacing w:val="-2"/>
          <w:sz w:val="28"/>
          <w:szCs w:val="28"/>
        </w:rPr>
        <w:t xml:space="preserve"> </w:t>
      </w:r>
      <w:r w:rsidR="004F76D3" w:rsidRPr="004F76D3">
        <w:rPr>
          <w:spacing w:val="-2"/>
          <w:sz w:val="28"/>
          <w:szCs w:val="28"/>
        </w:rPr>
        <w:t>части условий их эксплуатации.</w:t>
      </w:r>
    </w:p>
    <w:p w14:paraId="016AFCCB" w14:textId="77777777" w:rsidR="00054121" w:rsidRPr="006E7358" w:rsidRDefault="00054121" w:rsidP="004F76D3">
      <w:pPr>
        <w:spacing w:line="360" w:lineRule="auto"/>
        <w:ind w:firstLine="709"/>
        <w:jc w:val="both"/>
        <w:rPr>
          <w:spacing w:val="-2"/>
          <w:sz w:val="28"/>
          <w:szCs w:val="28"/>
        </w:rPr>
      </w:pPr>
    </w:p>
    <w:p w14:paraId="0A2FFB8E" w14:textId="77777777" w:rsidR="000A15EE" w:rsidRPr="006E7358" w:rsidRDefault="00365D7F" w:rsidP="006E7358">
      <w:pPr>
        <w:pStyle w:val="1"/>
        <w:spacing w:line="360" w:lineRule="auto"/>
        <w:ind w:left="0" w:firstLine="709"/>
        <w:jc w:val="both"/>
        <w:rPr>
          <w:caps/>
        </w:rPr>
      </w:pPr>
      <w:bookmarkStart w:id="9" w:name="_Toc118620220"/>
      <w:r w:rsidRPr="006E7358">
        <w:rPr>
          <w:caps/>
        </w:rPr>
        <w:t>Методы испытаний</w:t>
      </w:r>
      <w:bookmarkEnd w:id="9"/>
    </w:p>
    <w:p w14:paraId="025C436E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28937B93" w14:textId="3D494715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ab/>
      </w:r>
      <w:r w:rsidRPr="006E7358">
        <w:rPr>
          <w:spacing w:val="5"/>
          <w:sz w:val="28"/>
          <w:szCs w:val="28"/>
        </w:rPr>
        <w:t xml:space="preserve">Проверка комплектности программной документации на программное изделие </w:t>
      </w:r>
      <w:r w:rsidRPr="006E7358">
        <w:rPr>
          <w:spacing w:val="2"/>
          <w:sz w:val="28"/>
          <w:szCs w:val="28"/>
        </w:rPr>
        <w:t xml:space="preserve">производится визуально представителем </w:t>
      </w:r>
      <w:r w:rsidRPr="006E7358">
        <w:rPr>
          <w:spacing w:val="6"/>
          <w:sz w:val="28"/>
          <w:szCs w:val="28"/>
        </w:rPr>
        <w:t>службы, ответственной за эксплуатацию</w:t>
      </w:r>
      <w:r w:rsidRPr="006E7358">
        <w:rPr>
          <w:spacing w:val="2"/>
          <w:sz w:val="28"/>
          <w:szCs w:val="28"/>
        </w:rPr>
        <w:t xml:space="preserve">. В ходе проверки сопоставляется </w:t>
      </w:r>
      <w:r w:rsidRPr="006E7358">
        <w:rPr>
          <w:sz w:val="28"/>
          <w:szCs w:val="28"/>
        </w:rPr>
        <w:t xml:space="preserve">состав и комплектность программной документации, представленной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 xml:space="preserve">, с </w:t>
      </w:r>
      <w:r w:rsidRPr="006E7358">
        <w:rPr>
          <w:spacing w:val="1"/>
          <w:sz w:val="28"/>
          <w:szCs w:val="28"/>
        </w:rPr>
        <w:t xml:space="preserve">перечнем программной документации, приведенным в </w:t>
      </w:r>
      <w:r w:rsidR="004F76D3">
        <w:rPr>
          <w:spacing w:val="1"/>
          <w:sz w:val="28"/>
          <w:szCs w:val="28"/>
        </w:rPr>
        <w:t>разделе 5</w:t>
      </w:r>
      <w:r w:rsidRPr="006E7358">
        <w:rPr>
          <w:spacing w:val="2"/>
          <w:sz w:val="28"/>
          <w:szCs w:val="28"/>
        </w:rPr>
        <w:t xml:space="preserve"> настоящего документа.</w:t>
      </w:r>
    </w:p>
    <w:p w14:paraId="3CF87B1D" w14:textId="77777777" w:rsidR="000A15EE" w:rsidRPr="006E7358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pacing w:val="2"/>
          <w:sz w:val="28"/>
          <w:szCs w:val="28"/>
        </w:rPr>
        <w:t xml:space="preserve">Проверка считается завершенной в случае соответствия состава и комплектности </w:t>
      </w:r>
      <w:r w:rsidRPr="006E7358">
        <w:rPr>
          <w:sz w:val="28"/>
          <w:szCs w:val="28"/>
        </w:rPr>
        <w:t xml:space="preserve">программной документации, представленной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>, перечню программной документации, приведенному в указанном выше пункте.</w:t>
      </w:r>
    </w:p>
    <w:p w14:paraId="6EB60FE0" w14:textId="515AC091" w:rsidR="000A15EE" w:rsidRPr="006E7358" w:rsidRDefault="00365D7F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Проверка комплектности и состава технических и программных средств производится </w:t>
      </w:r>
      <w:r w:rsidRPr="006E7358">
        <w:rPr>
          <w:spacing w:val="3"/>
          <w:sz w:val="28"/>
          <w:szCs w:val="28"/>
        </w:rPr>
        <w:t xml:space="preserve">визуально </w:t>
      </w:r>
      <w:r w:rsidRPr="006E7358">
        <w:rPr>
          <w:spacing w:val="2"/>
          <w:sz w:val="28"/>
          <w:szCs w:val="28"/>
        </w:rPr>
        <w:t xml:space="preserve">представителем </w:t>
      </w:r>
      <w:r w:rsidRPr="006E7358">
        <w:rPr>
          <w:spacing w:val="6"/>
          <w:sz w:val="28"/>
          <w:szCs w:val="28"/>
        </w:rPr>
        <w:t>службы, ответственной за эксплуатацию</w:t>
      </w:r>
      <w:r w:rsidRPr="006E7358">
        <w:rPr>
          <w:spacing w:val="3"/>
          <w:sz w:val="28"/>
          <w:szCs w:val="28"/>
        </w:rPr>
        <w:t xml:space="preserve">. В ходе проверки сопоставляется состав и </w:t>
      </w:r>
      <w:r w:rsidRPr="006E7358">
        <w:rPr>
          <w:sz w:val="28"/>
          <w:szCs w:val="28"/>
        </w:rPr>
        <w:t xml:space="preserve">комплектность технических и программных средств, представленных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z w:val="28"/>
          <w:szCs w:val="28"/>
        </w:rPr>
        <w:t xml:space="preserve">, с </w:t>
      </w:r>
      <w:r w:rsidRPr="006E7358">
        <w:rPr>
          <w:spacing w:val="1"/>
          <w:sz w:val="28"/>
          <w:szCs w:val="28"/>
        </w:rPr>
        <w:t xml:space="preserve">перечнем технических и программных средств, приведенным </w:t>
      </w:r>
      <w:r w:rsidR="004F76D3">
        <w:rPr>
          <w:spacing w:val="1"/>
          <w:sz w:val="28"/>
          <w:szCs w:val="28"/>
        </w:rPr>
        <w:t xml:space="preserve">в разделе </w:t>
      </w:r>
      <w:r w:rsidRPr="006E7358">
        <w:rPr>
          <w:spacing w:val="1"/>
          <w:sz w:val="28"/>
          <w:szCs w:val="28"/>
        </w:rPr>
        <w:t xml:space="preserve">настоящего </w:t>
      </w:r>
      <w:r w:rsidRPr="006E7358">
        <w:rPr>
          <w:spacing w:val="-1"/>
          <w:sz w:val="28"/>
          <w:szCs w:val="28"/>
        </w:rPr>
        <w:t>документа.</w:t>
      </w:r>
      <w:r w:rsidRPr="006E7358">
        <w:rPr>
          <w:spacing w:val="3"/>
          <w:sz w:val="28"/>
          <w:szCs w:val="28"/>
        </w:rPr>
        <w:t xml:space="preserve"> </w:t>
      </w:r>
    </w:p>
    <w:p w14:paraId="69342F22" w14:textId="74F4D32C" w:rsidR="000A15EE" w:rsidRPr="006E7358" w:rsidRDefault="00365D7F" w:rsidP="004F76D3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pacing w:val="2"/>
          <w:sz w:val="28"/>
          <w:szCs w:val="28"/>
        </w:rPr>
        <w:t xml:space="preserve">Проверка считается завершенной в случае соответствия состава и комплектности </w:t>
      </w:r>
      <w:r w:rsidRPr="006E7358">
        <w:rPr>
          <w:spacing w:val="4"/>
          <w:sz w:val="28"/>
          <w:szCs w:val="28"/>
        </w:rPr>
        <w:t xml:space="preserve">технических и программных средств, представленных </w:t>
      </w:r>
      <w:r w:rsidRPr="006E7358">
        <w:rPr>
          <w:spacing w:val="-1"/>
          <w:sz w:val="28"/>
          <w:szCs w:val="28"/>
        </w:rPr>
        <w:t>Разработчиком</w:t>
      </w:r>
      <w:r w:rsidRPr="006E7358">
        <w:rPr>
          <w:spacing w:val="4"/>
          <w:sz w:val="28"/>
          <w:szCs w:val="28"/>
        </w:rPr>
        <w:t xml:space="preserve">, с перечнем </w:t>
      </w:r>
      <w:r w:rsidRPr="006E7358">
        <w:rPr>
          <w:spacing w:val="3"/>
          <w:sz w:val="28"/>
          <w:szCs w:val="28"/>
        </w:rPr>
        <w:t>технических и программных средст</w:t>
      </w:r>
      <w:r w:rsidR="004F76D3">
        <w:rPr>
          <w:spacing w:val="3"/>
          <w:sz w:val="28"/>
          <w:szCs w:val="28"/>
        </w:rPr>
        <w:t>в.</w:t>
      </w:r>
    </w:p>
    <w:p w14:paraId="2D48322F" w14:textId="6DD2CAC4" w:rsidR="000A15EE" w:rsidRDefault="00365D7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6E7358">
        <w:rPr>
          <w:sz w:val="28"/>
          <w:szCs w:val="28"/>
        </w:rPr>
        <w:t xml:space="preserve">Проверка </w:t>
      </w:r>
      <w:r w:rsidR="0003065F" w:rsidRPr="004F76D3">
        <w:rPr>
          <w:sz w:val="28"/>
          <w:szCs w:val="28"/>
        </w:rPr>
        <w:t>работоспособности программы</w:t>
      </w:r>
      <w:r w:rsidR="0003065F">
        <w:rPr>
          <w:sz w:val="28"/>
          <w:szCs w:val="28"/>
        </w:rPr>
        <w:t xml:space="preserve"> осуществляется в несколько этапов</w:t>
      </w:r>
      <w:r w:rsidR="0003065F" w:rsidRPr="0003065F">
        <w:rPr>
          <w:sz w:val="28"/>
          <w:szCs w:val="28"/>
        </w:rPr>
        <w:t>:</w:t>
      </w:r>
    </w:p>
    <w:p w14:paraId="4AB9A8D4" w14:textId="0964EFEE" w:rsidR="00356EB9" w:rsidRPr="00B435A9" w:rsidRDefault="00356EB9" w:rsidP="006E73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56EB9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подключить ноутбук к точке доступа </w:t>
      </w:r>
      <w:r>
        <w:rPr>
          <w:sz w:val="28"/>
          <w:szCs w:val="28"/>
          <w:lang w:val="en-US"/>
        </w:rPr>
        <w:t>Wi</w:t>
      </w:r>
      <w:r w:rsidRPr="00356EB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356EB9">
        <w:rPr>
          <w:sz w:val="28"/>
          <w:szCs w:val="28"/>
        </w:rPr>
        <w:t>,</w:t>
      </w:r>
    </w:p>
    <w:p w14:paraId="3B32872A" w14:textId="542FF916" w:rsidR="00054121" w:rsidRDefault="00054121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соединить </w:t>
      </w:r>
      <w:r w:rsidR="00A20F62">
        <w:rPr>
          <w:sz w:val="28"/>
          <w:szCs w:val="28"/>
        </w:rPr>
        <w:t>проводом</w:t>
      </w:r>
      <w:r w:rsidR="00A20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разъём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ноутбука с разъёмом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устройства</w:t>
      </w:r>
      <w:r w:rsidRPr="00054121">
        <w:rPr>
          <w:sz w:val="28"/>
          <w:szCs w:val="28"/>
        </w:rPr>
        <w:t xml:space="preserve">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JTAG</w:t>
      </w:r>
      <w:r w:rsidRPr="00E07F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SWD</w:t>
      </w:r>
      <w:r w:rsidRPr="00E07F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программатор для удалённой отладки через </w:t>
      </w:r>
      <w:r>
        <w:rPr>
          <w:sz w:val="28"/>
          <w:szCs w:val="28"/>
          <w:lang w:val="en-US"/>
        </w:rPr>
        <w:t>Wi</w:t>
      </w:r>
      <w:r w:rsidRPr="00E07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>,</w:t>
      </w:r>
    </w:p>
    <w:p w14:paraId="09F946E8" w14:textId="4BE4ED26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>соединить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проводом</w:t>
      </w:r>
      <w:r>
        <w:rPr>
          <w:sz w:val="28"/>
          <w:szCs w:val="28"/>
        </w:rPr>
        <w:t xml:space="preserve"> разъём 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</w:t>
      </w:r>
      <w:r>
        <w:rPr>
          <w:sz w:val="28"/>
          <w:szCs w:val="28"/>
          <w:lang w:val="en-US"/>
        </w:rPr>
        <w:t>A</w:t>
      </w:r>
      <w:r w:rsidRPr="00054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ноутбука с разъёмом </w:t>
      </w:r>
      <w:r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micro</w:t>
      </w:r>
      <w:r w:rsidRPr="00054121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 xml:space="preserve">отладочной платы </w:t>
      </w:r>
      <w:r w:rsidR="00A20F62">
        <w:rPr>
          <w:sz w:val="28"/>
          <w:szCs w:val="28"/>
          <w:lang w:val="en-US"/>
        </w:rPr>
        <w:t>Blue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  <w:lang w:val="en-US"/>
        </w:rPr>
        <w:t>Pill</w:t>
      </w:r>
      <w:r w:rsidR="00A20F62" w:rsidRPr="00A20F62">
        <w:rPr>
          <w:sz w:val="28"/>
          <w:szCs w:val="28"/>
        </w:rPr>
        <w:t>,</w:t>
      </w:r>
    </w:p>
    <w:p w14:paraId="20716623" w14:textId="6E045EFE" w:rsidR="00A20F62" w:rsidRPr="00A20F62" w:rsidRDefault="00A20F62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054121">
        <w:rPr>
          <w:sz w:val="28"/>
          <w:szCs w:val="28"/>
        </w:rPr>
        <w:t xml:space="preserve">- </w:t>
      </w:r>
      <w:r>
        <w:rPr>
          <w:sz w:val="28"/>
          <w:szCs w:val="28"/>
        </w:rPr>
        <w:t>соединить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</w:rPr>
        <w:t>проводом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Dupont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выводы отладочной платы </w:t>
      </w:r>
      <w:r>
        <w:rPr>
          <w:sz w:val="28"/>
          <w:szCs w:val="28"/>
          <w:lang w:val="en-US"/>
        </w:rPr>
        <w:t>Blue</w:t>
      </w:r>
      <w:r w:rsidRPr="00A20F6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Pill</w:t>
      </w:r>
      <w:r>
        <w:rPr>
          <w:sz w:val="28"/>
          <w:szCs w:val="28"/>
        </w:rPr>
        <w:t xml:space="preserve">, помеченные маркировкой </w:t>
      </w: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V</w:t>
      </w:r>
      <w:r w:rsidRPr="00A20F62">
        <w:rPr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SWIO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GND</w:t>
      </w:r>
      <w:r w:rsidRPr="00A20F6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SWCLK</w:t>
      </w:r>
      <w:r>
        <w:rPr>
          <w:sz w:val="28"/>
          <w:szCs w:val="28"/>
        </w:rPr>
        <w:t>, 3</w:t>
      </w:r>
      <w:r>
        <w:rPr>
          <w:sz w:val="28"/>
          <w:szCs w:val="28"/>
          <w:lang w:val="en-US"/>
        </w:rPr>
        <w:t>V</w:t>
      </w:r>
      <w:r w:rsidRPr="00A20F62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к выводам устройства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JTAG</w:t>
      </w:r>
      <w:r w:rsidRPr="00E07F7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SWD</w:t>
      </w:r>
      <w:r w:rsidRPr="00E07F73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программатор для удалённой отладки через </w:t>
      </w:r>
      <w:r>
        <w:rPr>
          <w:sz w:val="28"/>
          <w:szCs w:val="28"/>
          <w:lang w:val="en-US"/>
        </w:rPr>
        <w:t>Wi</w:t>
      </w:r>
      <w:r w:rsidRPr="00E07F7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Fi</w:t>
      </w:r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 xml:space="preserve"> под номерами 1, 2, 3, 4 соответственно.</w:t>
      </w:r>
    </w:p>
    <w:p w14:paraId="6222E432" w14:textId="7480FAA2" w:rsidR="0003065F" w:rsidRPr="00054121" w:rsidRDefault="0003065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>запус</w:t>
      </w:r>
      <w:r w:rsidR="00054121">
        <w:rPr>
          <w:sz w:val="28"/>
          <w:szCs w:val="28"/>
        </w:rPr>
        <w:t xml:space="preserve">тить </w:t>
      </w:r>
      <w:r>
        <w:rPr>
          <w:sz w:val="28"/>
          <w:szCs w:val="28"/>
        </w:rPr>
        <w:t>программ</w:t>
      </w:r>
      <w:r w:rsidR="00054121">
        <w:rPr>
          <w:sz w:val="28"/>
          <w:szCs w:val="28"/>
        </w:rPr>
        <w:t xml:space="preserve">у </w:t>
      </w:r>
      <w:r w:rsidR="00B623A3" w:rsidRPr="00E07F73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usbip</w:t>
      </w:r>
      <w:proofErr w:type="spellEnd"/>
      <w:r w:rsidRPr="000541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054121">
        <w:rPr>
          <w:sz w:val="28"/>
          <w:szCs w:val="28"/>
        </w:rPr>
        <w:t>2</w:t>
      </w:r>
      <w:r w:rsidR="00B623A3" w:rsidRPr="00E07F73">
        <w:rPr>
          <w:sz w:val="28"/>
          <w:szCs w:val="28"/>
        </w:rPr>
        <w:t>»</w:t>
      </w:r>
      <w:r w:rsidRPr="00054121">
        <w:rPr>
          <w:sz w:val="28"/>
          <w:szCs w:val="28"/>
        </w:rPr>
        <w:t>,</w:t>
      </w:r>
    </w:p>
    <w:p w14:paraId="0575F76F" w14:textId="1AF7405B" w:rsidR="00054121" w:rsidRPr="005C73C6" w:rsidRDefault="0003065F" w:rsidP="006E7358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 w:rsidR="00054121">
        <w:rPr>
          <w:sz w:val="28"/>
          <w:szCs w:val="28"/>
        </w:rPr>
        <w:t>ввести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030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адреса устройства </w:t>
      </w:r>
      <w:r w:rsidR="00054121" w:rsidRPr="00E07F73">
        <w:rPr>
          <w:sz w:val="28"/>
          <w:szCs w:val="28"/>
        </w:rPr>
        <w:t>«</w:t>
      </w:r>
      <w:r w:rsidR="00054121">
        <w:rPr>
          <w:sz w:val="28"/>
          <w:szCs w:val="28"/>
          <w:lang w:val="en-US"/>
        </w:rPr>
        <w:t>JTAG</w:t>
      </w:r>
      <w:r w:rsidR="00054121" w:rsidRPr="00E07F73">
        <w:rPr>
          <w:sz w:val="28"/>
          <w:szCs w:val="28"/>
        </w:rPr>
        <w:t>/</w:t>
      </w:r>
      <w:r w:rsidR="00054121">
        <w:rPr>
          <w:sz w:val="28"/>
          <w:szCs w:val="28"/>
          <w:lang w:val="en-US"/>
        </w:rPr>
        <w:t>SWD</w:t>
      </w:r>
      <w:r w:rsidR="00054121" w:rsidRPr="00E07F73">
        <w:rPr>
          <w:sz w:val="28"/>
          <w:szCs w:val="28"/>
        </w:rPr>
        <w:t xml:space="preserve"> </w:t>
      </w:r>
      <w:r w:rsidR="00054121">
        <w:rPr>
          <w:sz w:val="28"/>
          <w:szCs w:val="28"/>
        </w:rPr>
        <w:t xml:space="preserve">программатор для удалённой отладки через </w:t>
      </w:r>
      <w:r w:rsidR="00054121">
        <w:rPr>
          <w:sz w:val="28"/>
          <w:szCs w:val="28"/>
          <w:lang w:val="en-US"/>
        </w:rPr>
        <w:t>Wi</w:t>
      </w:r>
      <w:r w:rsidR="00054121" w:rsidRPr="00E07F73">
        <w:rPr>
          <w:sz w:val="28"/>
          <w:szCs w:val="28"/>
        </w:rPr>
        <w:t>-</w:t>
      </w:r>
      <w:r w:rsidR="00054121">
        <w:rPr>
          <w:sz w:val="28"/>
          <w:szCs w:val="28"/>
          <w:lang w:val="en-US"/>
        </w:rPr>
        <w:t>Fi</w:t>
      </w:r>
      <w:r w:rsidR="00054121" w:rsidRPr="00E07F73">
        <w:rPr>
          <w:sz w:val="28"/>
          <w:szCs w:val="28"/>
        </w:rPr>
        <w:t>»</w:t>
      </w:r>
      <w:r w:rsidR="00054121" w:rsidRPr="00054121">
        <w:rPr>
          <w:sz w:val="28"/>
          <w:szCs w:val="28"/>
        </w:rPr>
        <w:t xml:space="preserve"> </w:t>
      </w:r>
      <w:r w:rsidR="00054121">
        <w:rPr>
          <w:sz w:val="28"/>
          <w:szCs w:val="28"/>
        </w:rPr>
        <w:t xml:space="preserve">в поле </w:t>
      </w:r>
      <w:r w:rsidR="00054121" w:rsidRPr="00E07F73">
        <w:rPr>
          <w:sz w:val="28"/>
          <w:szCs w:val="28"/>
        </w:rPr>
        <w:t>«</w:t>
      </w:r>
      <w:r w:rsidR="00054121">
        <w:rPr>
          <w:sz w:val="28"/>
          <w:szCs w:val="28"/>
          <w:lang w:val="en-US"/>
        </w:rPr>
        <w:t>server</w:t>
      </w:r>
      <w:r w:rsidR="00054121" w:rsidRPr="00E07F73">
        <w:rPr>
          <w:sz w:val="28"/>
          <w:szCs w:val="28"/>
        </w:rPr>
        <w:t>»</w:t>
      </w:r>
      <w:r w:rsidR="00054121">
        <w:rPr>
          <w:sz w:val="28"/>
          <w:szCs w:val="28"/>
        </w:rPr>
        <w:t xml:space="preserve"> окна программы </w:t>
      </w:r>
      <w:r w:rsidR="00E15E9B" w:rsidRPr="00E07F73">
        <w:rPr>
          <w:sz w:val="28"/>
          <w:szCs w:val="28"/>
        </w:rPr>
        <w:t>«</w:t>
      </w:r>
      <w:proofErr w:type="spellStart"/>
      <w:r w:rsidR="00054121">
        <w:rPr>
          <w:sz w:val="28"/>
          <w:szCs w:val="28"/>
          <w:lang w:val="en-US"/>
        </w:rPr>
        <w:t>usbip</w:t>
      </w:r>
      <w:proofErr w:type="spellEnd"/>
      <w:r w:rsidR="00054121" w:rsidRPr="00054121">
        <w:rPr>
          <w:sz w:val="28"/>
          <w:szCs w:val="28"/>
        </w:rPr>
        <w:t>-</w:t>
      </w:r>
      <w:r w:rsidR="00054121">
        <w:rPr>
          <w:sz w:val="28"/>
          <w:szCs w:val="28"/>
          <w:lang w:val="en-US"/>
        </w:rPr>
        <w:t>win</w:t>
      </w:r>
      <w:r w:rsidR="00054121" w:rsidRPr="00054121">
        <w:rPr>
          <w:sz w:val="28"/>
          <w:szCs w:val="28"/>
        </w:rPr>
        <w:t>2</w:t>
      </w:r>
      <w:r w:rsidR="00E15E9B" w:rsidRPr="00E07F73">
        <w:rPr>
          <w:sz w:val="28"/>
          <w:szCs w:val="28"/>
        </w:rPr>
        <w:t>»</w:t>
      </w:r>
      <w:r w:rsidR="00E15E9B" w:rsidRPr="005C73C6">
        <w:rPr>
          <w:sz w:val="28"/>
          <w:szCs w:val="28"/>
        </w:rPr>
        <w:t>,</w:t>
      </w:r>
    </w:p>
    <w:p w14:paraId="7A57F13E" w14:textId="3B0385E2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нажать на кнопку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Add</w:t>
      </w:r>
      <w:r w:rsidRPr="000541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devi</w:t>
      </w:r>
      <w:proofErr w:type="spellEnd"/>
      <w:r w:rsidR="002F5133"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>es</w:t>
      </w:r>
      <w:bookmarkStart w:id="10" w:name="_Hlk200318490"/>
      <w:r w:rsidRPr="00E07F73">
        <w:rPr>
          <w:sz w:val="28"/>
          <w:szCs w:val="28"/>
        </w:rPr>
        <w:t>»</w:t>
      </w:r>
      <w:bookmarkEnd w:id="10"/>
      <w:r>
        <w:rPr>
          <w:sz w:val="28"/>
          <w:szCs w:val="28"/>
        </w:rPr>
        <w:t>,</w:t>
      </w:r>
    </w:p>
    <w:p w14:paraId="4498AA6F" w14:textId="2CA559A6" w:rsidR="00054121" w:rsidRP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дважды нажать на появившейся новой строке в поле </w:t>
      </w:r>
      <w:r w:rsidRPr="00E07F73"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USB</w:t>
      </w:r>
      <w:r w:rsidRPr="0005412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devies</w:t>
      </w:r>
      <w:proofErr w:type="spellEnd"/>
      <w:r w:rsidRPr="00E07F73">
        <w:rPr>
          <w:sz w:val="28"/>
          <w:szCs w:val="28"/>
        </w:rPr>
        <w:t>»</w:t>
      </w:r>
      <w:r>
        <w:rPr>
          <w:sz w:val="28"/>
          <w:szCs w:val="28"/>
        </w:rPr>
        <w:t>,</w:t>
      </w:r>
    </w:p>
    <w:p w14:paraId="5C995F1C" w14:textId="73642B43" w:rsidR="00054121" w:rsidRDefault="00054121" w:rsidP="00054121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>закрыть</w:t>
      </w:r>
      <w:r>
        <w:rPr>
          <w:sz w:val="28"/>
          <w:szCs w:val="28"/>
        </w:rPr>
        <w:t xml:space="preserve"> программу </w:t>
      </w:r>
      <w:r w:rsidR="00B623A3" w:rsidRPr="00E07F73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usbip</w:t>
      </w:r>
      <w:proofErr w:type="spellEnd"/>
      <w:r w:rsidRPr="0005412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win</w:t>
      </w:r>
      <w:r w:rsidRPr="00054121">
        <w:rPr>
          <w:sz w:val="28"/>
          <w:szCs w:val="28"/>
        </w:rPr>
        <w:t>2</w:t>
      </w:r>
      <w:r w:rsidR="00B623A3" w:rsidRPr="00E07F73">
        <w:rPr>
          <w:sz w:val="28"/>
          <w:szCs w:val="28"/>
        </w:rPr>
        <w:t>»</w:t>
      </w:r>
      <w:r w:rsidRPr="00054121">
        <w:rPr>
          <w:sz w:val="28"/>
          <w:szCs w:val="28"/>
        </w:rPr>
        <w:t>,</w:t>
      </w:r>
    </w:p>
    <w:p w14:paraId="7C86D002" w14:textId="67882829" w:rsidR="00054121" w:rsidRPr="00054121" w:rsidRDefault="00054121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03065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запустить программу </w:t>
      </w:r>
      <w:r w:rsidR="00B623A3" w:rsidRPr="00E07F73">
        <w:rPr>
          <w:sz w:val="28"/>
          <w:szCs w:val="28"/>
        </w:rPr>
        <w:t>«</w:t>
      </w:r>
      <w:proofErr w:type="spellStart"/>
      <w:r w:rsidR="00B435A9">
        <w:rPr>
          <w:sz w:val="28"/>
          <w:szCs w:val="28"/>
          <w:lang w:val="en-US"/>
        </w:rPr>
        <w:t>pyOCD</w:t>
      </w:r>
      <w:proofErr w:type="spellEnd"/>
      <w:r w:rsidR="00B623A3" w:rsidRPr="00E07F73">
        <w:rPr>
          <w:sz w:val="28"/>
          <w:szCs w:val="28"/>
        </w:rPr>
        <w:t>»</w:t>
      </w:r>
      <w:r>
        <w:rPr>
          <w:sz w:val="28"/>
          <w:szCs w:val="28"/>
        </w:rPr>
        <w:t xml:space="preserve"> с </w:t>
      </w:r>
      <w:r w:rsidRPr="005C73C6">
        <w:rPr>
          <w:sz w:val="28"/>
          <w:szCs w:val="28"/>
        </w:rPr>
        <w:t>параметрами</w:t>
      </w:r>
      <w:r w:rsidR="00A20F62" w:rsidRPr="005C73C6">
        <w:rPr>
          <w:sz w:val="28"/>
          <w:szCs w:val="28"/>
        </w:rPr>
        <w:t xml:space="preserve"> </w:t>
      </w:r>
      <w:r w:rsidR="00A20F62" w:rsidRPr="005C73C6">
        <w:rPr>
          <w:sz w:val="28"/>
          <w:szCs w:val="28"/>
        </w:rPr>
        <w:t>«</w:t>
      </w:r>
      <w:r w:rsidR="005C73C6" w:rsidRPr="005C73C6">
        <w:rPr>
          <w:sz w:val="28"/>
          <w:szCs w:val="28"/>
          <w:lang w:val="en-US"/>
        </w:rPr>
        <w:t>erase</w:t>
      </w:r>
      <w:r w:rsidR="005C73C6" w:rsidRPr="005C73C6">
        <w:rPr>
          <w:sz w:val="28"/>
          <w:szCs w:val="28"/>
        </w:rPr>
        <w:t xml:space="preserve"> --</w:t>
      </w:r>
      <w:r w:rsidR="005C73C6" w:rsidRPr="005C73C6">
        <w:rPr>
          <w:sz w:val="28"/>
          <w:szCs w:val="28"/>
          <w:lang w:val="en-US"/>
        </w:rPr>
        <w:t>chip</w:t>
      </w:r>
      <w:r w:rsidR="00A20F62" w:rsidRPr="005C73C6">
        <w:rPr>
          <w:sz w:val="28"/>
          <w:szCs w:val="28"/>
        </w:rPr>
        <w:t>»</w:t>
      </w:r>
      <w:r w:rsidR="00B623A3" w:rsidRPr="005C73C6">
        <w:rPr>
          <w:sz w:val="28"/>
          <w:szCs w:val="28"/>
        </w:rPr>
        <w:t>.</w:t>
      </w:r>
    </w:p>
    <w:p w14:paraId="0BF80E69" w14:textId="05E0EE01" w:rsidR="000A15EE" w:rsidRPr="006E7358" w:rsidRDefault="00365D7F" w:rsidP="00A20F62">
      <w:pPr>
        <w:spacing w:line="360" w:lineRule="auto"/>
        <w:ind w:firstLine="709"/>
        <w:jc w:val="both"/>
        <w:rPr>
          <w:sz w:val="28"/>
          <w:szCs w:val="28"/>
        </w:rPr>
      </w:pPr>
      <w:r w:rsidRPr="00A20F62">
        <w:rPr>
          <w:sz w:val="28"/>
          <w:szCs w:val="28"/>
        </w:rPr>
        <w:t>Проверка считается завершенной в случае соответствия состава и последовательности действий оператора при выполнении данной функции указанно</w:t>
      </w:r>
      <w:r w:rsidR="00A20F62">
        <w:rPr>
          <w:sz w:val="28"/>
          <w:szCs w:val="28"/>
        </w:rPr>
        <w:t>й выше последовательности этапов</w:t>
      </w:r>
      <w:r w:rsidR="00A20F62" w:rsidRPr="00A20F62">
        <w:rPr>
          <w:sz w:val="28"/>
          <w:szCs w:val="28"/>
        </w:rPr>
        <w:t xml:space="preserve"> </w:t>
      </w:r>
      <w:r w:rsidR="00A20F62">
        <w:rPr>
          <w:sz w:val="28"/>
          <w:szCs w:val="28"/>
        </w:rPr>
        <w:t>и при отсутствии возникновения ошибок после выполнения последнего этапа.</w:t>
      </w:r>
    </w:p>
    <w:p w14:paraId="0949482A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5B62381E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620FADF7" w14:textId="77777777" w:rsidR="000A15EE" w:rsidRPr="006E7358" w:rsidRDefault="000A15EE" w:rsidP="006E7358">
      <w:pPr>
        <w:spacing w:line="360" w:lineRule="auto"/>
        <w:ind w:firstLine="709"/>
        <w:jc w:val="both"/>
        <w:rPr>
          <w:sz w:val="28"/>
          <w:szCs w:val="28"/>
        </w:rPr>
      </w:pPr>
    </w:p>
    <w:p w14:paraId="0E91B91F" w14:textId="77777777" w:rsidR="000A15EE" w:rsidRDefault="000A15EE">
      <w:pPr>
        <w:sectPr w:rsidR="000A15EE">
          <w:headerReference w:type="default" r:id="rId13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0A15EE" w14:paraId="104EBFCB" w14:textId="77777777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778C51" w14:textId="77777777" w:rsidR="000A15EE" w:rsidRPr="002A0B39" w:rsidRDefault="00365D7F">
            <w:pPr>
              <w:pStyle w:val="1"/>
              <w:numPr>
                <w:ilvl w:val="0"/>
                <w:numId w:val="0"/>
              </w:numPr>
              <w:rPr>
                <w:rFonts w:ascii="GOST Type BU" w:hAnsi="GOST Type BU"/>
                <w:i/>
                <w:iCs/>
                <w:caps/>
                <w:sz w:val="32"/>
              </w:rPr>
            </w:pPr>
            <w:r>
              <w:rPr>
                <w:b w:val="0"/>
                <w:bCs w:val="0"/>
                <w:szCs w:val="2"/>
              </w:rPr>
              <w:lastRenderedPageBreak/>
              <w:br w:type="page"/>
            </w:r>
            <w:bookmarkStart w:id="11" w:name="_Toc118620225"/>
            <w:r w:rsidRPr="002A0B39">
              <w:rPr>
                <w:rFonts w:ascii="GOST Type BU" w:hAnsi="GOST Type BU"/>
                <w:i/>
                <w:iCs/>
                <w:caps/>
                <w:sz w:val="32"/>
              </w:rPr>
              <w:t>Лист регистрации изменений</w:t>
            </w:r>
            <w:bookmarkEnd w:id="11"/>
          </w:p>
        </w:tc>
      </w:tr>
      <w:tr w:rsidR="000A15EE" w14:paraId="60D5C8B8" w14:textId="77777777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208359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  <w:sz w:val="20"/>
                <w:lang w:val="en-US"/>
              </w:rPr>
            </w:pPr>
            <w:r w:rsidRPr="002A0B39">
              <w:rPr>
                <w:rFonts w:ascii="GOST Type BU" w:hAnsi="GOST Type BU"/>
                <w:i/>
                <w:iCs/>
                <w:sz w:val="20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5BB470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Всего</w:t>
            </w:r>
          </w:p>
          <w:p w14:paraId="232614F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листов</w:t>
            </w:r>
          </w:p>
          <w:p w14:paraId="070001C2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(страниц)</w:t>
            </w:r>
          </w:p>
          <w:p w14:paraId="26502CC5" w14:textId="77777777" w:rsidR="000A15EE" w:rsidRPr="002A0B39" w:rsidRDefault="00365D7F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D24B5E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№</w:t>
            </w:r>
          </w:p>
          <w:p w14:paraId="5AA25221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03594EE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Входящий</w:t>
            </w:r>
          </w:p>
          <w:p w14:paraId="429F393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 xml:space="preserve">№ </w:t>
            </w:r>
            <w:proofErr w:type="spellStart"/>
            <w:r w:rsidRPr="002A0B39">
              <w:rPr>
                <w:rFonts w:ascii="GOST Type BU" w:hAnsi="GOST Type BU"/>
                <w:i/>
                <w:iCs/>
              </w:rPr>
              <w:t>сопрово</w:t>
            </w:r>
            <w:proofErr w:type="spellEnd"/>
          </w:p>
          <w:p w14:paraId="7163BDA3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2A0B39">
              <w:rPr>
                <w:rFonts w:ascii="GOST Type BU" w:hAnsi="GOST Type BU"/>
                <w:i/>
                <w:iCs/>
              </w:rPr>
              <w:t>дительного</w:t>
            </w:r>
            <w:proofErr w:type="spellEnd"/>
          </w:p>
          <w:p w14:paraId="1A6F064F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документа</w:t>
            </w:r>
          </w:p>
          <w:p w14:paraId="3051D459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E4C3764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CF5E81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Дата</w:t>
            </w:r>
          </w:p>
        </w:tc>
      </w:tr>
      <w:tr w:rsidR="000A15EE" w14:paraId="6556285C" w14:textId="77777777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82192F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  <w:sz w:val="22"/>
              </w:rPr>
            </w:pPr>
            <w:r w:rsidRPr="002A0B39">
              <w:rPr>
                <w:rFonts w:ascii="GOST Type BU" w:hAnsi="GOST Type BU"/>
                <w:i/>
                <w:iCs/>
                <w:sz w:val="22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0CC77D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изменен</w:t>
            </w:r>
          </w:p>
          <w:p w14:paraId="1B4DCEB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2A0B39">
              <w:rPr>
                <w:rFonts w:ascii="GOST Type BU" w:hAnsi="GOST Type BU"/>
                <w:i/>
                <w:iCs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02730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заме</w:t>
            </w:r>
          </w:p>
          <w:p w14:paraId="07EC14B6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2A0B39">
              <w:rPr>
                <w:rFonts w:ascii="GOST Type BU" w:hAnsi="GOST Type BU"/>
                <w:i/>
                <w:iCs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E34D68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91D469A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proofErr w:type="spellStart"/>
            <w:r w:rsidRPr="002A0B39">
              <w:rPr>
                <w:rFonts w:ascii="GOST Type BU" w:hAnsi="GOST Type BU"/>
                <w:i/>
                <w:iCs/>
              </w:rPr>
              <w:t>анулиро</w:t>
            </w:r>
            <w:proofErr w:type="spellEnd"/>
          </w:p>
          <w:p w14:paraId="532A6826" w14:textId="77777777" w:rsidR="000A15EE" w:rsidRPr="002A0B39" w:rsidRDefault="00365D7F">
            <w:pPr>
              <w:jc w:val="center"/>
              <w:rPr>
                <w:rFonts w:ascii="GOST Type BU" w:hAnsi="GOST Type BU"/>
                <w:i/>
                <w:iCs/>
              </w:rPr>
            </w:pPr>
            <w:r w:rsidRPr="002A0B39">
              <w:rPr>
                <w:rFonts w:ascii="GOST Type BU" w:hAnsi="GOST Type BU"/>
                <w:i/>
                <w:iCs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CEA4A5B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633342A6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090BFFC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21ECAF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0C81A9A7" w14:textId="77777777" w:rsidR="000A15EE" w:rsidRPr="002A0B39" w:rsidRDefault="000A15EE">
            <w:pPr>
              <w:rPr>
                <w:rFonts w:ascii="GOST Type BU" w:hAnsi="GOST Type BU"/>
                <w:i/>
                <w:iCs/>
              </w:rPr>
            </w:pPr>
          </w:p>
        </w:tc>
      </w:tr>
      <w:tr w:rsidR="000A15EE" w14:paraId="768941A4" w14:textId="77777777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5573035" w14:textId="77777777" w:rsidR="000A15EE" w:rsidRDefault="000A15EE">
            <w:pPr>
              <w:jc w:val="center"/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14:paraId="6CE13279" w14:textId="77777777" w:rsidR="000A15EE" w:rsidRDefault="000A15EE">
            <w:pPr>
              <w:jc w:val="center"/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14:paraId="165A4844" w14:textId="77777777" w:rsidR="000A15EE" w:rsidRDefault="000A15EE">
            <w:pPr>
              <w:jc w:val="center"/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14:paraId="2093195E" w14:textId="77777777" w:rsidR="000A15EE" w:rsidRDefault="000A15EE">
            <w:pPr>
              <w:jc w:val="center"/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14:paraId="4640FB9F" w14:textId="77777777" w:rsidR="000A15EE" w:rsidRDefault="000A15EE">
            <w:pPr>
              <w:jc w:val="center"/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14:paraId="4601DFBF" w14:textId="77777777" w:rsidR="000A15EE" w:rsidRDefault="000A15EE">
            <w:pPr>
              <w:jc w:val="center"/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14:paraId="50F18C2F" w14:textId="77777777" w:rsidR="000A15EE" w:rsidRDefault="000A15EE">
            <w:pPr>
              <w:jc w:val="center"/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14:paraId="5D9BD332" w14:textId="77777777" w:rsidR="000A15EE" w:rsidRDefault="000A15EE">
            <w:pPr>
              <w:jc w:val="center"/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14:paraId="3E020320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E3EB3EB" w14:textId="77777777" w:rsidR="000A15EE" w:rsidRDefault="000A15EE">
            <w:pPr>
              <w:jc w:val="center"/>
            </w:pPr>
          </w:p>
        </w:tc>
      </w:tr>
      <w:tr w:rsidR="000A15EE" w14:paraId="1F4BB7D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A839C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BD2AE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E2304A7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7671E2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AFB9E3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1F1061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6834D1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6312FB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7FF7CF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F698CCF" w14:textId="77777777" w:rsidR="000A15EE" w:rsidRDefault="000A15EE">
            <w:pPr>
              <w:jc w:val="center"/>
            </w:pPr>
          </w:p>
        </w:tc>
      </w:tr>
      <w:tr w:rsidR="000A15EE" w14:paraId="659C3FE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D7A5DE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A03006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0343A1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EA4DAFE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5723848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9E62595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3C8FA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760FC2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B613E6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A262D15" w14:textId="77777777" w:rsidR="000A15EE" w:rsidRDefault="000A15EE">
            <w:pPr>
              <w:jc w:val="center"/>
            </w:pPr>
          </w:p>
        </w:tc>
      </w:tr>
      <w:tr w:rsidR="000A15EE" w14:paraId="5BAAD4A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64BEFA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A36EEF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879F37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97CDFA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69C42C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BAF94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6FAE87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B53A3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D86CB57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733720B" w14:textId="77777777" w:rsidR="000A15EE" w:rsidRDefault="000A15EE">
            <w:pPr>
              <w:jc w:val="center"/>
            </w:pPr>
          </w:p>
        </w:tc>
      </w:tr>
      <w:tr w:rsidR="000A15EE" w14:paraId="02567B7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AC0D03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A7C14D7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385366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CE43AF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AB7A199" w14:textId="77777777" w:rsidR="000A15EE" w:rsidRDefault="000A15EE">
            <w:pPr>
              <w:pStyle w:val="a3"/>
              <w:tabs>
                <w:tab w:val="clear" w:pos="4677"/>
                <w:tab w:val="clear" w:pos="9355"/>
              </w:tabs>
              <w:jc w:val="center"/>
            </w:pPr>
          </w:p>
        </w:tc>
        <w:tc>
          <w:tcPr>
            <w:tcW w:w="1130" w:type="dxa"/>
            <w:vAlign w:val="center"/>
          </w:tcPr>
          <w:p w14:paraId="71BF52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CA3CD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08E1B0B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6B03B48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1DEFB2C" w14:textId="77777777" w:rsidR="000A15EE" w:rsidRDefault="000A15EE">
            <w:pPr>
              <w:jc w:val="center"/>
            </w:pPr>
          </w:p>
        </w:tc>
      </w:tr>
      <w:tr w:rsidR="000A15EE" w14:paraId="721DDD8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ACA30D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9C1321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3ABF98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7912B2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305E7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5A4CE0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E80B15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21404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AC01E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9D16BB4" w14:textId="77777777" w:rsidR="000A15EE" w:rsidRDefault="000A15EE">
            <w:pPr>
              <w:jc w:val="center"/>
            </w:pPr>
          </w:p>
        </w:tc>
      </w:tr>
      <w:tr w:rsidR="000A15EE" w14:paraId="20A0187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EC8C86D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BE00F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F372DCA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E46B3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FF0CAE1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3A40DA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7AC996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387020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D65A40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F537AEF" w14:textId="77777777" w:rsidR="000A15EE" w:rsidRDefault="000A15EE">
            <w:pPr>
              <w:jc w:val="center"/>
            </w:pPr>
          </w:p>
        </w:tc>
      </w:tr>
      <w:tr w:rsidR="000A15EE" w14:paraId="0F53BF2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8D74773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5DCE5C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6683625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6F2196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0C4ACD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270DE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94CCB9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22BC2D0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3DD86A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484378B" w14:textId="77777777" w:rsidR="000A15EE" w:rsidRDefault="000A15EE">
            <w:pPr>
              <w:jc w:val="center"/>
            </w:pPr>
          </w:p>
        </w:tc>
      </w:tr>
      <w:tr w:rsidR="000A15EE" w14:paraId="2B7F9F8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AD8946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C31D5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548B91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1F098B2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61EB52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317DCB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7AA8D3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DAB92C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A2A93E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786320" w14:textId="77777777" w:rsidR="000A15EE" w:rsidRDefault="000A15EE">
            <w:pPr>
              <w:jc w:val="center"/>
            </w:pPr>
          </w:p>
        </w:tc>
      </w:tr>
      <w:tr w:rsidR="000A15EE" w14:paraId="5F0AF9C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A182D9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C9A36D2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3361A3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D996B0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1ACCA4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CD9100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E4907F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2C4097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AB050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CED84C3" w14:textId="77777777" w:rsidR="000A15EE" w:rsidRDefault="000A15EE">
            <w:pPr>
              <w:jc w:val="center"/>
            </w:pPr>
          </w:p>
        </w:tc>
      </w:tr>
      <w:tr w:rsidR="000A15EE" w14:paraId="714531E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31DA92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3EE1C4C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0C06A1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0B4114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707F830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7C8F4A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35F3CE8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7B062A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4C485D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2506526" w14:textId="77777777" w:rsidR="000A15EE" w:rsidRDefault="000A15EE">
            <w:pPr>
              <w:jc w:val="center"/>
            </w:pPr>
          </w:p>
        </w:tc>
      </w:tr>
      <w:tr w:rsidR="000A15EE" w14:paraId="5B04264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6994A1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1BCD52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44965B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ECF5088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251365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09E85A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C79BCD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4E8343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00E5E2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23FF76F" w14:textId="77777777" w:rsidR="000A15EE" w:rsidRDefault="000A15EE">
            <w:pPr>
              <w:jc w:val="center"/>
            </w:pPr>
          </w:p>
        </w:tc>
      </w:tr>
      <w:tr w:rsidR="000A15EE" w14:paraId="7257FF1D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93E550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50CD7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1E6A1C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7D9F40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3F73F0E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ECF25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61A683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E1E14E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314977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80491BE" w14:textId="77777777" w:rsidR="000A15EE" w:rsidRDefault="000A15EE">
            <w:pPr>
              <w:jc w:val="center"/>
            </w:pPr>
          </w:p>
        </w:tc>
      </w:tr>
      <w:tr w:rsidR="000A15EE" w14:paraId="52708624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4E2EB4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067EFD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E699D3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C04B9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020286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CBB0E1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F18B9A3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296814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2EB2DB4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3453E36" w14:textId="77777777" w:rsidR="000A15EE" w:rsidRDefault="000A15EE">
            <w:pPr>
              <w:jc w:val="center"/>
            </w:pPr>
          </w:p>
        </w:tc>
      </w:tr>
      <w:tr w:rsidR="000A15EE" w14:paraId="021FB88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41D6FBD4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F87CB4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78F60A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27ACC8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C05B1F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189E0F2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18779E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5D8D6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105ADF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1F07E08" w14:textId="77777777" w:rsidR="000A15EE" w:rsidRDefault="000A15EE">
            <w:pPr>
              <w:jc w:val="center"/>
            </w:pPr>
          </w:p>
        </w:tc>
      </w:tr>
      <w:tr w:rsidR="000A15EE" w14:paraId="3E88353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15F6A854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2A4591B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5FB34A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1208645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7CBF27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6217A33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D59CE7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9539B0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770356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6BDE85F" w14:textId="77777777" w:rsidR="000A15EE" w:rsidRDefault="000A15EE">
            <w:pPr>
              <w:jc w:val="center"/>
            </w:pPr>
          </w:p>
        </w:tc>
      </w:tr>
      <w:tr w:rsidR="000A15EE" w14:paraId="44591D7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A6E5B5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6B3FD90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213640B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CF1AE9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EC3EAB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D0F613D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12524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3EC3875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83E83D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55D1A9" w14:textId="77777777" w:rsidR="000A15EE" w:rsidRDefault="000A15EE">
            <w:pPr>
              <w:jc w:val="center"/>
            </w:pPr>
          </w:p>
        </w:tc>
      </w:tr>
      <w:tr w:rsidR="000A15EE" w14:paraId="2A99BAA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9CBDBE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C03B4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5AF177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9250A8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D128B87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B7F9EBF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9F9E40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2AD7D78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4B31C6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655F4B7" w14:textId="77777777" w:rsidR="000A15EE" w:rsidRDefault="000A15EE">
            <w:pPr>
              <w:jc w:val="center"/>
            </w:pPr>
          </w:p>
        </w:tc>
      </w:tr>
      <w:tr w:rsidR="000A15EE" w14:paraId="517A34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9AEFB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0EAFECB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23D9E3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EC8AF7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0D9BE26D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04A2805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7EE248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5FCA6B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94EE91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49133BB" w14:textId="77777777" w:rsidR="000A15EE" w:rsidRDefault="000A15EE">
            <w:pPr>
              <w:jc w:val="center"/>
            </w:pPr>
          </w:p>
        </w:tc>
      </w:tr>
      <w:tr w:rsidR="000A15EE" w14:paraId="71701749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3FA240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C40499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954059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5768371E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41766FE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0D70A1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4AB232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4710A6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FA8ECE7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E9551CD" w14:textId="77777777" w:rsidR="000A15EE" w:rsidRDefault="000A15EE">
            <w:pPr>
              <w:jc w:val="center"/>
            </w:pPr>
          </w:p>
        </w:tc>
      </w:tr>
      <w:tr w:rsidR="000A15EE" w14:paraId="645ADF0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3A486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AF94FA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97142E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91FBF2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71F4257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E4DFCD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0EA2111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1037C4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DC3168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044A42C" w14:textId="77777777" w:rsidR="000A15EE" w:rsidRDefault="000A15EE">
            <w:pPr>
              <w:jc w:val="center"/>
            </w:pPr>
          </w:p>
        </w:tc>
      </w:tr>
      <w:tr w:rsidR="000A15EE" w14:paraId="280714C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D2A4452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98BB191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27CEDB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53796D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0A212D1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4B8A09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9F4767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271E8B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6F93F0C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2F47A5C" w14:textId="77777777" w:rsidR="000A15EE" w:rsidRDefault="000A15EE">
            <w:pPr>
              <w:jc w:val="center"/>
            </w:pPr>
          </w:p>
        </w:tc>
      </w:tr>
      <w:tr w:rsidR="000A15EE" w14:paraId="539E59C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32B6069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C26B97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4A54346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312ADBF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EA03FA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4B66CD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5795988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B6C7485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ABF026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CC45CB" w14:textId="77777777" w:rsidR="000A15EE" w:rsidRDefault="000A15EE">
            <w:pPr>
              <w:jc w:val="center"/>
            </w:pPr>
          </w:p>
        </w:tc>
      </w:tr>
      <w:tr w:rsidR="000A15EE" w14:paraId="50666F98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CE8249A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0D10FF1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5D954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433861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7AC62B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1B540D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293ED9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00F3971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31B4745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889FAC7" w14:textId="77777777" w:rsidR="000A15EE" w:rsidRDefault="000A15EE">
            <w:pPr>
              <w:jc w:val="center"/>
            </w:pPr>
          </w:p>
        </w:tc>
      </w:tr>
      <w:tr w:rsidR="000A15EE" w14:paraId="095099A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4D4091E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56E70C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E97AE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01DC0E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07CFEA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6415B9B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464077B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C7FD23F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4EB1AF8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1A88706" w14:textId="77777777" w:rsidR="000A15EE" w:rsidRDefault="000A15EE">
            <w:pPr>
              <w:jc w:val="center"/>
            </w:pPr>
          </w:p>
        </w:tc>
      </w:tr>
      <w:tr w:rsidR="000A15EE" w14:paraId="5F6F9E8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42305B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E9F0ED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709A53A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814686F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F70CF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DB8503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32EB3A6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52D7AF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CD3D40A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57A49D8" w14:textId="77777777" w:rsidR="000A15EE" w:rsidRDefault="000A15EE">
            <w:pPr>
              <w:jc w:val="center"/>
            </w:pPr>
          </w:p>
        </w:tc>
      </w:tr>
      <w:tr w:rsidR="000A15EE" w14:paraId="2ADC77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820E686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13881D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FD9E2CE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4DEE08A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58DC2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D01E18F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C3729A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B45CB7F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3F9CD38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E6CB158" w14:textId="77777777" w:rsidR="000A15EE" w:rsidRDefault="000A15EE">
            <w:pPr>
              <w:jc w:val="center"/>
            </w:pPr>
          </w:p>
        </w:tc>
      </w:tr>
      <w:tr w:rsidR="000A15EE" w14:paraId="43B4262C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6D1FD48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0EE8F0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7AF180D0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DE7AF2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C36AA0E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26BAD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0DACF8E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2559415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C2BAC3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7BD556" w14:textId="77777777" w:rsidR="000A15EE" w:rsidRDefault="000A15EE">
            <w:pPr>
              <w:jc w:val="center"/>
            </w:pPr>
          </w:p>
        </w:tc>
      </w:tr>
      <w:tr w:rsidR="000A15EE" w14:paraId="4252428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294F5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58D5588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BB30FF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6F790C90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1E3DE3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6DD16941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5BFCB11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9DE06B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5B5905F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1707556" w14:textId="77777777" w:rsidR="000A15EE" w:rsidRDefault="000A15EE">
            <w:pPr>
              <w:jc w:val="center"/>
            </w:pPr>
          </w:p>
        </w:tc>
      </w:tr>
      <w:tr w:rsidR="000A15EE" w14:paraId="7BC2891A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8CE15AB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52233E9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C2E55F9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8A5139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FEE45ED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2FD716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FF49A97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5DB7DB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0723CF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9A33D1" w14:textId="77777777" w:rsidR="000A15EE" w:rsidRDefault="000A15EE">
            <w:pPr>
              <w:jc w:val="center"/>
            </w:pPr>
          </w:p>
        </w:tc>
      </w:tr>
      <w:tr w:rsidR="000A15EE" w14:paraId="7731EED6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12A2C7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2FBA1B4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A776882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1F10F48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7E3FEA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0ACD057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0C16F9F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7E414AE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3FA430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2EA725C" w14:textId="77777777" w:rsidR="000A15EE" w:rsidRDefault="000A15EE">
            <w:pPr>
              <w:jc w:val="center"/>
            </w:pPr>
          </w:p>
        </w:tc>
      </w:tr>
      <w:tr w:rsidR="000A15EE" w14:paraId="05C87C8B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1A4898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303C94F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1F2AFBC1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F08EDE9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249BD279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8E622B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7FCF314D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4AA36137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8D559C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BE1856D" w14:textId="77777777" w:rsidR="000A15EE" w:rsidRDefault="000A15EE">
            <w:pPr>
              <w:jc w:val="center"/>
            </w:pPr>
          </w:p>
        </w:tc>
      </w:tr>
      <w:tr w:rsidR="000A15EE" w14:paraId="27392F1E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75EA11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4569280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83EF353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72095AD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BEDEF72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207DB6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279DDE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3842EA0B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7A197CE3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3ED908F3" w14:textId="77777777" w:rsidR="000A15EE" w:rsidRDefault="000A15EE">
            <w:pPr>
              <w:jc w:val="center"/>
            </w:pPr>
          </w:p>
        </w:tc>
      </w:tr>
      <w:tr w:rsidR="000A15EE" w14:paraId="382E3ED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7D14765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2ACE20F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0D69104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A30BF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140E490A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314BD5C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4DB112CA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1D2ABB36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B5CB959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7F3F3DAE" w14:textId="77777777" w:rsidR="000A15EE" w:rsidRDefault="000A15EE">
            <w:pPr>
              <w:jc w:val="center"/>
            </w:pPr>
          </w:p>
        </w:tc>
      </w:tr>
      <w:tr w:rsidR="000A15EE" w14:paraId="435ABF40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612C7C1D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2A25A7A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975AA0D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2098341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61FD0684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2EFCEBE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4DB323C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6822C7CA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9577FB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4CCBD943" w14:textId="77777777" w:rsidR="000A15EE" w:rsidRDefault="000A15EE">
            <w:pPr>
              <w:jc w:val="center"/>
            </w:pPr>
          </w:p>
        </w:tc>
      </w:tr>
      <w:tr w:rsidR="000A15EE" w14:paraId="43DCFB9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B67C0E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26606923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BAE29E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38B2424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BF65803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449B4A4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47C46F4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EBABFF9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D63C2A5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572F1246" w14:textId="77777777" w:rsidR="000A15EE" w:rsidRDefault="000A15EE">
            <w:pPr>
              <w:jc w:val="center"/>
            </w:pPr>
          </w:p>
        </w:tc>
      </w:tr>
      <w:tr w:rsidR="000A15EE" w14:paraId="58CF6FAF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0FABD859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4E978CAC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26FC811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3FF2458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C62EA0B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09B98E34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2E910B14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D62BBDC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1FCDA63D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F6F384B" w14:textId="77777777" w:rsidR="000A15EE" w:rsidRDefault="000A15EE">
            <w:pPr>
              <w:jc w:val="center"/>
            </w:pPr>
          </w:p>
        </w:tc>
      </w:tr>
      <w:tr w:rsidR="000A15EE" w14:paraId="2BFBAE12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8FC6FA2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77535245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528818A7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4A26949C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5200BA0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796AC2A0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0FB97B9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59C75FA4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50AD0638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18D484E9" w14:textId="77777777" w:rsidR="000A15EE" w:rsidRDefault="000A15EE">
            <w:pPr>
              <w:jc w:val="center"/>
            </w:pPr>
          </w:p>
        </w:tc>
      </w:tr>
      <w:tr w:rsidR="000A15EE" w14:paraId="36D635F3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7151B0B1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65F4736E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6DFD29FC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24409F6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E2F4FB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5812D708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65D031C9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F12CABA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0EF83231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62AA3593" w14:textId="77777777" w:rsidR="000A15EE" w:rsidRDefault="000A15EE">
            <w:pPr>
              <w:jc w:val="center"/>
            </w:pPr>
          </w:p>
        </w:tc>
      </w:tr>
      <w:tr w:rsidR="000A15EE" w14:paraId="5990CAC1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52E0742F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07D5FECD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379CBC24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12EA775D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47F1ECCC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271628ED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182CC54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0898B240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64FAEDFB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0988A0E3" w14:textId="77777777" w:rsidR="000A15EE" w:rsidRDefault="000A15EE">
            <w:pPr>
              <w:jc w:val="center"/>
            </w:pPr>
          </w:p>
        </w:tc>
      </w:tr>
      <w:tr w:rsidR="000A15EE" w14:paraId="7735B415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14:paraId="22BF20FC" w14:textId="77777777" w:rsidR="000A15EE" w:rsidRDefault="000A15EE">
            <w:pPr>
              <w:jc w:val="center"/>
            </w:pPr>
          </w:p>
        </w:tc>
        <w:tc>
          <w:tcPr>
            <w:tcW w:w="1132" w:type="dxa"/>
            <w:vAlign w:val="center"/>
          </w:tcPr>
          <w:p w14:paraId="19613958" w14:textId="77777777" w:rsidR="000A15EE" w:rsidRDefault="000A15EE">
            <w:pPr>
              <w:jc w:val="center"/>
            </w:pPr>
          </w:p>
        </w:tc>
        <w:tc>
          <w:tcPr>
            <w:tcW w:w="1147" w:type="dxa"/>
            <w:vAlign w:val="center"/>
          </w:tcPr>
          <w:p w14:paraId="41E1979F" w14:textId="77777777" w:rsidR="000A15EE" w:rsidRDefault="000A15EE">
            <w:pPr>
              <w:jc w:val="center"/>
            </w:pPr>
          </w:p>
        </w:tc>
        <w:tc>
          <w:tcPr>
            <w:tcW w:w="1144" w:type="dxa"/>
            <w:vAlign w:val="center"/>
          </w:tcPr>
          <w:p w14:paraId="06828083" w14:textId="77777777" w:rsidR="000A15EE" w:rsidRDefault="000A15EE">
            <w:pPr>
              <w:jc w:val="center"/>
            </w:pPr>
          </w:p>
        </w:tc>
        <w:tc>
          <w:tcPr>
            <w:tcW w:w="1148" w:type="dxa"/>
            <w:vAlign w:val="center"/>
          </w:tcPr>
          <w:p w14:paraId="5788DB95" w14:textId="77777777" w:rsidR="000A15EE" w:rsidRDefault="000A15EE">
            <w:pPr>
              <w:jc w:val="center"/>
            </w:pPr>
          </w:p>
        </w:tc>
        <w:tc>
          <w:tcPr>
            <w:tcW w:w="1130" w:type="dxa"/>
            <w:vAlign w:val="center"/>
          </w:tcPr>
          <w:p w14:paraId="385CD399" w14:textId="77777777" w:rsidR="000A15EE" w:rsidRDefault="000A15EE">
            <w:pPr>
              <w:jc w:val="center"/>
            </w:pPr>
          </w:p>
        </w:tc>
        <w:tc>
          <w:tcPr>
            <w:tcW w:w="1337" w:type="dxa"/>
            <w:vAlign w:val="center"/>
          </w:tcPr>
          <w:p w14:paraId="5C2E60B5" w14:textId="77777777" w:rsidR="000A15EE" w:rsidRDefault="000A15EE">
            <w:pPr>
              <w:jc w:val="center"/>
            </w:pPr>
          </w:p>
        </w:tc>
        <w:tc>
          <w:tcPr>
            <w:tcW w:w="1342" w:type="dxa"/>
            <w:vAlign w:val="center"/>
          </w:tcPr>
          <w:p w14:paraId="7A40EE92" w14:textId="77777777" w:rsidR="000A15EE" w:rsidRDefault="000A15EE">
            <w:pPr>
              <w:jc w:val="center"/>
            </w:pPr>
          </w:p>
        </w:tc>
        <w:tc>
          <w:tcPr>
            <w:tcW w:w="782" w:type="dxa"/>
            <w:vAlign w:val="center"/>
          </w:tcPr>
          <w:p w14:paraId="280D49AE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14:paraId="20D06EC1" w14:textId="77777777" w:rsidR="000A15EE" w:rsidRDefault="000A15EE">
            <w:pPr>
              <w:jc w:val="center"/>
            </w:pPr>
          </w:p>
        </w:tc>
      </w:tr>
      <w:tr w:rsidR="000A15EE" w14:paraId="50160BC7" w14:textId="77777777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24A7EE4" w14:textId="77777777" w:rsidR="000A15EE" w:rsidRDefault="000A15EE">
            <w:pPr>
              <w:jc w:val="center"/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14:paraId="5EF2D501" w14:textId="77777777" w:rsidR="000A15EE" w:rsidRDefault="000A15EE">
            <w:pPr>
              <w:jc w:val="center"/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14:paraId="24E281F3" w14:textId="77777777" w:rsidR="000A15EE" w:rsidRDefault="000A15EE">
            <w:pPr>
              <w:jc w:val="center"/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14:paraId="20A0010D" w14:textId="77777777" w:rsidR="000A15EE" w:rsidRDefault="000A15EE">
            <w:pPr>
              <w:jc w:val="center"/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14:paraId="355504EC" w14:textId="77777777" w:rsidR="000A15EE" w:rsidRDefault="000A15EE">
            <w:pPr>
              <w:jc w:val="center"/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14:paraId="19AAAA3A" w14:textId="77777777" w:rsidR="000A15EE" w:rsidRDefault="000A15EE">
            <w:pPr>
              <w:jc w:val="center"/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14:paraId="43513A67" w14:textId="77777777" w:rsidR="000A15EE" w:rsidRDefault="000A15EE">
            <w:pPr>
              <w:jc w:val="center"/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14:paraId="1E3A5843" w14:textId="77777777" w:rsidR="000A15EE" w:rsidRDefault="000A15EE">
            <w:pPr>
              <w:jc w:val="center"/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14:paraId="3F58C9D2" w14:textId="77777777" w:rsidR="000A15EE" w:rsidRDefault="000A15EE">
            <w:pPr>
              <w:jc w:val="center"/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436211" w14:textId="77777777" w:rsidR="000A15EE" w:rsidRDefault="000A15EE">
            <w:pPr>
              <w:jc w:val="center"/>
            </w:pPr>
          </w:p>
        </w:tc>
      </w:tr>
    </w:tbl>
    <w:p w14:paraId="78CEB6D1" w14:textId="77777777" w:rsidR="004B5FA9" w:rsidRDefault="004B5FA9">
      <w:pPr>
        <w:rPr>
          <w:sz w:val="2"/>
        </w:rPr>
      </w:pPr>
    </w:p>
    <w:sectPr w:rsidR="004B5FA9">
      <w:headerReference w:type="default" r:id="rId14"/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97A33" w14:textId="77777777" w:rsidR="001A5CE2" w:rsidRDefault="001A5CE2">
      <w:r>
        <w:separator/>
      </w:r>
    </w:p>
  </w:endnote>
  <w:endnote w:type="continuationSeparator" w:id="0">
    <w:p w14:paraId="5EEF9F31" w14:textId="77777777" w:rsidR="001A5CE2" w:rsidRDefault="001A5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panose1 w:val="02010603020201000205"/>
    <w:charset w:val="CC"/>
    <w:family w:val="auto"/>
    <w:pitch w:val="variable"/>
    <w:sig w:usb0="800002AF" w:usb1="1000004A" w:usb2="00000000" w:usb3="00000000" w:csb0="8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95E19" w14:textId="77777777" w:rsidR="000A15EE" w:rsidRDefault="00365D7F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732BA631" w14:textId="77777777" w:rsidR="000A15EE" w:rsidRDefault="000A15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13040" w14:textId="77777777" w:rsidR="000A15EE" w:rsidRDefault="000A15EE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618C" w14:textId="5BA1330D" w:rsidR="000A15EE" w:rsidRDefault="004B5FA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4281E" w14:textId="523501C2" w:rsidR="000A15EE" w:rsidRDefault="00365D7F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A4B6E">
      <w:rPr>
        <w:noProof/>
        <w:sz w:val="36"/>
      </w:rPr>
      <w:instrText>7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A4B6E">
      <w:rPr>
        <w:noProof/>
        <w:sz w:val="36"/>
      </w:rPr>
      <w:t>6</w:t>
    </w:r>
    <w:r>
      <w:rPr>
        <w:sz w:val="36"/>
      </w:rPr>
      <w:fldChar w:fldCharType="end"/>
    </w:r>
  </w:p>
  <w:p w14:paraId="65C3D353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48EFB7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C527FD8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3FF3300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0543CF4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0AB307BA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13C2F0F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4CE606A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F9AE57A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64624FD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A9EA342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2E9E9E1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02BE1A7C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520AADEF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7EBF8E14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15BA8776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2FEB6673" w14:textId="77777777" w:rsidR="000A15EE" w:rsidRDefault="000A15EE">
    <w:pPr>
      <w:pStyle w:val="a5"/>
      <w:jc w:val="center"/>
      <w:rPr>
        <w:b/>
        <w:bCs/>
        <w:sz w:val="28"/>
        <w:szCs w:val="28"/>
      </w:rPr>
    </w:pPr>
  </w:p>
  <w:p w14:paraId="74C62689" w14:textId="6F8E1215" w:rsidR="000A15EE" w:rsidRDefault="004B5FA9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  <w:lang w:val="en-US"/>
      </w:rPr>
      <w:t>2025</w:t>
    </w:r>
    <w:r w:rsidR="00365D7F">
      <w:rPr>
        <w:b/>
        <w:bCs/>
        <w:sz w:val="28"/>
        <w:szCs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1A7CD" w14:textId="77777777" w:rsidR="001A5CE2" w:rsidRDefault="001A5CE2">
      <w:r>
        <w:separator/>
      </w:r>
    </w:p>
  </w:footnote>
  <w:footnote w:type="continuationSeparator" w:id="0">
    <w:p w14:paraId="2126D77F" w14:textId="77777777" w:rsidR="001A5CE2" w:rsidRDefault="001A5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BC1D" w14:textId="77777777" w:rsidR="000A15EE" w:rsidRDefault="000A15EE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A5448" w14:textId="77777777" w:rsidR="000A15EE" w:rsidRDefault="000A15E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4BBD" w14:textId="77777777" w:rsidR="000A15EE" w:rsidRDefault="00365D7F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14:paraId="2DBC758A" w14:textId="77777777" w:rsidR="000A15EE" w:rsidRDefault="000A15EE">
    <w:pPr>
      <w:pStyle w:val="a3"/>
      <w:rPr>
        <w:sz w:val="32"/>
        <w:szCs w:val="32"/>
      </w:rPr>
    </w:pPr>
  </w:p>
  <w:p w14:paraId="31F60DD8" w14:textId="77777777" w:rsidR="000A15EE" w:rsidRDefault="00365D7F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4B5FA9" w:rsidRPr="004B5FA9">
      <w:rPr>
        <w:b/>
        <w:bCs/>
        <w:sz w:val="32"/>
      </w:rPr>
      <w:t>А.В.00001-01 51 01</w:t>
    </w:r>
    <w:r>
      <w:rPr>
        <w:b/>
        <w:bCs/>
        <w:sz w:val="32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5045" w14:textId="77777777" w:rsidR="000A15EE" w:rsidRDefault="00365D7F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>
      <w:rPr>
        <w:rStyle w:val="a4"/>
        <w:b/>
        <w:bCs/>
        <w:noProof/>
        <w:sz w:val="32"/>
        <w:szCs w:val="32"/>
      </w:rPr>
      <w:t>12</w:t>
    </w:r>
    <w:r>
      <w:rPr>
        <w:rStyle w:val="a4"/>
        <w:b/>
        <w:bCs/>
        <w:sz w:val="32"/>
        <w:szCs w:val="32"/>
      </w:rPr>
      <w:fldChar w:fldCharType="end"/>
    </w:r>
  </w:p>
  <w:p w14:paraId="6E994DA4" w14:textId="77777777" w:rsidR="000A15EE" w:rsidRDefault="000A15EE">
    <w:pPr>
      <w:pStyle w:val="a3"/>
      <w:rPr>
        <w:sz w:val="32"/>
        <w:szCs w:val="32"/>
      </w:rPr>
    </w:pPr>
  </w:p>
  <w:p w14:paraId="0A447FF9" w14:textId="77777777" w:rsidR="000A15EE" w:rsidRDefault="00365D7F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4B5FA9" w:rsidRPr="004B5FA9">
      <w:rPr>
        <w:b/>
        <w:bCs/>
        <w:sz w:val="32"/>
      </w:rPr>
      <w:t>А.В.00001-01 51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36AEA72"/>
    <w:lvl w:ilvl="0">
      <w:numFmt w:val="decimal"/>
      <w:lvlText w:val="*"/>
      <w:lvlJc w:val="left"/>
    </w:lvl>
  </w:abstractNum>
  <w:abstractNum w:abstractNumId="1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3C25AD"/>
    <w:multiLevelType w:val="hybridMultilevel"/>
    <w:tmpl w:val="1E8E872A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35234B"/>
    <w:multiLevelType w:val="hybridMultilevel"/>
    <w:tmpl w:val="34922E28"/>
    <w:lvl w:ilvl="0" w:tplc="041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8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93C5D"/>
    <w:multiLevelType w:val="multilevel"/>
    <w:tmpl w:val="6862F3C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9"/>
  </w:num>
  <w:num w:numId="8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FA9"/>
    <w:rsid w:val="0003065F"/>
    <w:rsid w:val="00054121"/>
    <w:rsid w:val="000A15EE"/>
    <w:rsid w:val="000F673A"/>
    <w:rsid w:val="001A5CE2"/>
    <w:rsid w:val="002A0B39"/>
    <w:rsid w:val="002D5B55"/>
    <w:rsid w:val="002F5133"/>
    <w:rsid w:val="00356EB9"/>
    <w:rsid w:val="00365D7F"/>
    <w:rsid w:val="00441C3D"/>
    <w:rsid w:val="004B5FA9"/>
    <w:rsid w:val="004E4117"/>
    <w:rsid w:val="004F76D3"/>
    <w:rsid w:val="005C73C6"/>
    <w:rsid w:val="006B155C"/>
    <w:rsid w:val="006E7358"/>
    <w:rsid w:val="00735FD3"/>
    <w:rsid w:val="00915677"/>
    <w:rsid w:val="00A20F62"/>
    <w:rsid w:val="00B435A9"/>
    <w:rsid w:val="00B623A3"/>
    <w:rsid w:val="00BA4B6E"/>
    <w:rsid w:val="00DF1DE5"/>
    <w:rsid w:val="00E07F73"/>
    <w:rsid w:val="00E15E9B"/>
    <w:rsid w:val="00E45335"/>
    <w:rsid w:val="00E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577D48"/>
  <w15:chartTrackingRefBased/>
  <w15:docId w15:val="{D8585E4B-2FCB-426B-B674-9C0D5559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121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7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7"/>
      </w:numPr>
      <w:tabs>
        <w:tab w:val="left" w:pos="5727"/>
      </w:tabs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7"/>
      </w:numPr>
      <w:jc w:val="center"/>
      <w:outlineLvl w:val="2"/>
    </w:pPr>
    <w:rPr>
      <w:b/>
      <w:bCs/>
      <w:sz w:val="36"/>
    </w:rPr>
  </w:style>
  <w:style w:type="paragraph" w:styleId="4">
    <w:name w:val="heading 4"/>
    <w:basedOn w:val="a"/>
    <w:next w:val="a"/>
    <w:qFormat/>
    <w:pPr>
      <w:keepNext/>
      <w:numPr>
        <w:ilvl w:val="3"/>
        <w:numId w:val="7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7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7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semiHidden/>
    <w:rPr>
      <w:vertAlign w:val="superscript"/>
    </w:rPr>
  </w:style>
  <w:style w:type="character" w:styleId="ac">
    <w:name w:val="Hyperlink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ae">
    <w:name w:val="endnote reference"/>
    <w:semiHidden/>
    <w:rPr>
      <w:vertAlign w:val="superscript"/>
    </w:rPr>
  </w:style>
  <w:style w:type="paragraph" w:styleId="af">
    <w:name w:val="List Paragraph"/>
    <w:basedOn w:val="a"/>
    <w:uiPriority w:val="34"/>
    <w:qFormat/>
    <w:rsid w:val="0003065F"/>
    <w:pPr>
      <w:ind w:left="720"/>
      <w:contextualSpacing/>
    </w:pPr>
  </w:style>
  <w:style w:type="character" w:styleId="af0">
    <w:name w:val="Strong"/>
    <w:basedOn w:val="a0"/>
    <w:uiPriority w:val="22"/>
    <w:qFormat/>
    <w:rsid w:val="00A20F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sional\AppData\Local\Temp\3749b17e-1f17-4def-a308-3c1fe128f935_ESPD_51.zip.935\51%20&#1055;&#1088;&#1086;&#1075;&#1088;&#1072;&#1084;&#1084;&#1072;%20&#1080;%20&#1084;&#1077;&#1090;&#1086;&#1076;&#1080;&#1082;&#1072;%20&#1080;&#1089;&#1087;&#1099;&#1090;&#1072;&#1085;&#1080;&#1081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 Программа и методика испытаний.dot</Template>
  <TotalTime>37</TotalTime>
  <Pages>7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Links>
    <vt:vector size="204" baseType="variant">
      <vt:variant>
        <vt:i4>1179705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_Toc118620225</vt:lpwstr>
      </vt:variant>
      <vt:variant>
        <vt:i4>1179705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_Toc118620224</vt:lpwstr>
      </vt:variant>
      <vt:variant>
        <vt:i4>1179705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_Toc118620223</vt:lpwstr>
      </vt:variant>
      <vt:variant>
        <vt:i4>1179705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_Toc118620222</vt:lpwstr>
      </vt:variant>
      <vt:variant>
        <vt:i4>1179705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_Toc118620221</vt:lpwstr>
      </vt:variant>
      <vt:variant>
        <vt:i4>1179705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_Toc118620220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_Toc118620219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_Toc118620218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_Toc118620217</vt:lpwstr>
      </vt:variant>
      <vt:variant>
        <vt:i4>1114169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_Toc118620216</vt:lpwstr>
      </vt:variant>
      <vt:variant>
        <vt:i4>1114169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_Toc118620215</vt:lpwstr>
      </vt:variant>
      <vt:variant>
        <vt:i4>1114169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_Toc118620214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_Toc118620213</vt:lpwstr>
      </vt:variant>
      <vt:variant>
        <vt:i4>1114169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_Toc118620212</vt:lpwstr>
      </vt:variant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_Toc118620211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_Toc118620210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_Toc118620209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_Toc118620208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_Toc118620207</vt:lpwstr>
      </vt:variant>
      <vt:variant>
        <vt:i4>1048633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_Toc118620206</vt:lpwstr>
      </vt:variant>
      <vt:variant>
        <vt:i4>1048633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_Toc118620205</vt:lpwstr>
      </vt:variant>
      <vt:variant>
        <vt:i4>1048633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_Toc118620204</vt:lpwstr>
      </vt:variant>
      <vt:variant>
        <vt:i4>1048633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_Toc118620203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_Toc118620202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_Toc118620201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_Toc118620200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_Toc118620199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_Toc118620198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_Toc118620197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_Toc118620196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_Toc118620195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_Toc118620194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_Toc118620193</vt:lpwstr>
      </vt:variant>
      <vt:variant>
        <vt:i4>1638458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_Toc118620192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kruglov.valentine@gmail.com</cp:lastModifiedBy>
  <cp:revision>13</cp:revision>
  <cp:lastPrinted>2005-09-30T06:24:00Z</cp:lastPrinted>
  <dcterms:created xsi:type="dcterms:W3CDTF">2025-06-08T19:45:00Z</dcterms:created>
  <dcterms:modified xsi:type="dcterms:W3CDTF">2025-06-08T20:52:00Z</dcterms:modified>
</cp:coreProperties>
</file>