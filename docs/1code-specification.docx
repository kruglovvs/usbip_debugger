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219" w14:textId="77777777" w:rsidR="00827141" w:rsidRDefault="00827141" w:rsidP="00827141">
      <w:pPr>
        <w:pStyle w:val="1"/>
      </w:pPr>
    </w:p>
    <w:p w14:paraId="6D62152B" w14:textId="77777777" w:rsidR="00827141" w:rsidRDefault="00827141" w:rsidP="00827141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20"/>
        <w:gridCol w:w="1857"/>
        <w:gridCol w:w="3716"/>
      </w:tblGrid>
      <w:tr w:rsidR="00827141" w14:paraId="1D5BF271" w14:textId="77777777" w:rsidTr="00A02B87">
        <w:tc>
          <w:tcPr>
            <w:tcW w:w="3600" w:type="dxa"/>
          </w:tcPr>
          <w:p w14:paraId="66D2F586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</w:tcPr>
          <w:p w14:paraId="46220CE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14:paraId="2355604B" w14:textId="77777777" w:rsidR="00827141" w:rsidRDefault="00827141" w:rsidP="00A02B87">
            <w:pPr>
              <w:pStyle w:val="2"/>
            </w:pPr>
            <w:r>
              <w:t>УТВЕРЖДАЮ</w:t>
            </w:r>
          </w:p>
        </w:tc>
      </w:tr>
      <w:tr w:rsidR="00827141" w14:paraId="7BA198A6" w14:textId="77777777" w:rsidTr="00A02B87">
        <w:tc>
          <w:tcPr>
            <w:tcW w:w="3600" w:type="dxa"/>
            <w:vAlign w:val="center"/>
          </w:tcPr>
          <w:p w14:paraId="6B70A0AE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AD125ED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4A8D289" w14:textId="6D07F8C6" w:rsidR="00827141" w:rsidRDefault="00220F43" w:rsidP="00A02B87">
            <w:pPr>
              <w:pStyle w:val="2"/>
            </w:pPr>
            <w:r>
              <w:t>_________________________</w:t>
            </w:r>
          </w:p>
        </w:tc>
      </w:tr>
      <w:tr w:rsidR="00827141" w14:paraId="5E2ECA0E" w14:textId="77777777" w:rsidTr="00A02B87">
        <w:trPr>
          <w:trHeight w:val="457"/>
        </w:trPr>
        <w:tc>
          <w:tcPr>
            <w:tcW w:w="3600" w:type="dxa"/>
            <w:vAlign w:val="center"/>
          </w:tcPr>
          <w:p w14:paraId="016A121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3D01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D931239" w14:textId="3C2A6746" w:rsidR="00827141" w:rsidRDefault="00220F43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_________________________</w:t>
            </w:r>
          </w:p>
        </w:tc>
      </w:tr>
      <w:tr w:rsidR="00827141" w14:paraId="0225AE4C" w14:textId="77777777" w:rsidTr="00A02B87">
        <w:trPr>
          <w:trHeight w:val="519"/>
        </w:trPr>
        <w:tc>
          <w:tcPr>
            <w:tcW w:w="3600" w:type="dxa"/>
            <w:vAlign w:val="center"/>
          </w:tcPr>
          <w:p w14:paraId="440A618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D4BC40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ACB196" w14:textId="0474B78B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</w:tbl>
    <w:p w14:paraId="7A9C552D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A7C88B3" w14:textId="77777777" w:rsidR="00827141" w:rsidRDefault="00827141" w:rsidP="00827141">
      <w:pPr>
        <w:jc w:val="center"/>
        <w:rPr>
          <w:b/>
          <w:bCs/>
          <w:sz w:val="28"/>
        </w:rPr>
      </w:pPr>
    </w:p>
    <w:p w14:paraId="7695146A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03D1B18" w14:textId="77777777" w:rsidR="00827141" w:rsidRDefault="00827141" w:rsidP="00827141">
      <w:pPr>
        <w:jc w:val="center"/>
        <w:rPr>
          <w:b/>
          <w:bCs/>
          <w:sz w:val="28"/>
        </w:rPr>
      </w:pPr>
    </w:p>
    <w:p w14:paraId="534559D5" w14:textId="77777777" w:rsidR="00827141" w:rsidRDefault="00827141" w:rsidP="00827141">
      <w:pPr>
        <w:jc w:val="center"/>
        <w:rPr>
          <w:b/>
          <w:bCs/>
          <w:sz w:val="28"/>
        </w:rPr>
      </w:pPr>
    </w:p>
    <w:p w14:paraId="269432B9" w14:textId="77777777" w:rsidR="00827141" w:rsidRDefault="00827141" w:rsidP="00827141">
      <w:pPr>
        <w:jc w:val="center"/>
      </w:pPr>
    </w:p>
    <w:p w14:paraId="1E6A9DBA" w14:textId="77777777" w:rsidR="00827141" w:rsidRDefault="00827141" w:rsidP="00827141">
      <w:pPr>
        <w:jc w:val="center"/>
      </w:pPr>
    </w:p>
    <w:p w14:paraId="7B31BD16" w14:textId="77777777" w:rsidR="00827141" w:rsidRDefault="00827141" w:rsidP="00827141">
      <w:pPr>
        <w:jc w:val="center"/>
      </w:pPr>
    </w:p>
    <w:p w14:paraId="2D154D10" w14:textId="77777777" w:rsidR="00827141" w:rsidRDefault="00827141" w:rsidP="00827141">
      <w:pPr>
        <w:rPr>
          <w:caps/>
          <w:sz w:val="28"/>
          <w:szCs w:val="28"/>
        </w:rPr>
      </w:pPr>
    </w:p>
    <w:p w14:paraId="253A1E21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D7BFEA5" w14:textId="77777777" w:rsidR="00827141" w:rsidRDefault="00827141" w:rsidP="00827141">
      <w:pPr>
        <w:jc w:val="center"/>
        <w:rPr>
          <w:b/>
          <w:bCs/>
          <w:sz w:val="36"/>
        </w:rPr>
      </w:pPr>
    </w:p>
    <w:p w14:paraId="2A76F41D" w14:textId="0ABBB0D8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Спецификация</w:t>
      </w:r>
    </w:p>
    <w:p w14:paraId="307FCE0F" w14:textId="77777777" w:rsidR="00827141" w:rsidRDefault="00827141" w:rsidP="00827141">
      <w:pPr>
        <w:rPr>
          <w:b/>
          <w:bCs/>
          <w:sz w:val="28"/>
        </w:rPr>
      </w:pPr>
    </w:p>
    <w:p w14:paraId="3210E0E7" w14:textId="1512A4C6" w:rsidR="00827141" w:rsidRDefault="00827141" w:rsidP="0082714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4C90D463" w14:textId="77777777" w:rsidR="00827141" w:rsidRDefault="00827141" w:rsidP="00827141">
      <w:pPr>
        <w:jc w:val="center"/>
        <w:rPr>
          <w:b/>
          <w:bCs/>
          <w:caps/>
          <w:sz w:val="4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ASK</w:instrText>
      </w:r>
      <w:r>
        <w:rPr>
          <w:sz w:val="44"/>
        </w:rPr>
        <w:instrText xml:space="preserve"> </w:instrText>
      </w:r>
      <w:r>
        <w:rPr>
          <w:i/>
          <w:iCs/>
          <w:sz w:val="44"/>
        </w:rPr>
        <w:instrText>ДецНомер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i/>
          <w:iCs/>
          <w:sz w:val="44"/>
        </w:rPr>
        <w:instrText>Децимеальный номер</w:instrText>
      </w:r>
      <w:r>
        <w:rPr>
          <w:sz w:val="44"/>
        </w:rPr>
        <w:instrText xml:space="preserve"> </w:instrText>
      </w:r>
      <w:r>
        <w:rPr>
          <w:b/>
          <w:bCs/>
          <w:sz w:val="44"/>
        </w:rPr>
        <w:instrText>"</w:instrText>
      </w:r>
      <w:r>
        <w:rPr>
          <w:sz w:val="44"/>
        </w:rPr>
        <w:instrText xml:space="preserve"> \d "</w:instrText>
      </w:r>
      <w:r>
        <w:rPr>
          <w:sz w:val="36"/>
        </w:rPr>
        <w:instrText>А.В.00001-01 01</w:instrText>
      </w:r>
      <w:r>
        <w:rPr>
          <w:sz w:val="44"/>
        </w:rPr>
        <w:instrText>"</w:instrText>
      </w:r>
      <w:r>
        <w:rPr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01</w:t>
      </w:r>
      <w:bookmarkEnd w:id="0"/>
      <w:bookmarkEnd w:id="1"/>
      <w:r>
        <w:rPr>
          <w:sz w:val="44"/>
        </w:rPr>
        <w:fldChar w:fldCharType="end"/>
      </w:r>
    </w:p>
    <w:p w14:paraId="6B30A4F7" w14:textId="6AB04438" w:rsidR="00827141" w:rsidRDefault="00BC23C3" w:rsidP="00827141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ИУ4.11.03.03.21.83.13.030</w:t>
      </w:r>
      <w:r w:rsidR="00827141">
        <w:rPr>
          <w:b/>
          <w:bCs/>
          <w:caps/>
          <w:sz w:val="36"/>
        </w:rPr>
        <w:fldChar w:fldCharType="begin"/>
      </w:r>
      <w:r w:rsidR="00827141">
        <w:rPr>
          <w:b/>
          <w:bCs/>
          <w:caps/>
          <w:sz w:val="36"/>
        </w:rPr>
        <w:instrText xml:space="preserve"> REF </w:instrText>
      </w:r>
      <w:r w:rsidR="00827141">
        <w:rPr>
          <w:b/>
          <w:bCs/>
          <w:i/>
          <w:iCs/>
          <w:sz w:val="36"/>
        </w:rPr>
        <w:instrText>ДецНомер</w:instrText>
      </w:r>
      <w:r w:rsidR="00827141">
        <w:rPr>
          <w:b/>
          <w:bCs/>
          <w:caps/>
          <w:sz w:val="36"/>
        </w:rPr>
        <w:instrText xml:space="preserve">  \* MERGEFORMAT </w:instrText>
      </w:r>
      <w:r w:rsidR="00827141">
        <w:rPr>
          <w:b/>
          <w:bCs/>
          <w:caps/>
          <w:sz w:val="36"/>
        </w:rPr>
        <w:fldChar w:fldCharType="separate"/>
      </w:r>
      <w:r w:rsidR="00827141" w:rsidRPr="00DF3505">
        <w:rPr>
          <w:b/>
          <w:bCs/>
          <w:sz w:val="36"/>
        </w:rPr>
        <w:t xml:space="preserve"> 01</w:t>
      </w:r>
      <w:r w:rsidR="00827141">
        <w:rPr>
          <w:b/>
          <w:bCs/>
          <w:caps/>
          <w:sz w:val="36"/>
        </w:rPr>
        <w:fldChar w:fldCharType="end"/>
      </w:r>
      <w:r w:rsidR="00827141">
        <w:rPr>
          <w:b/>
          <w:bCs/>
          <w:caps/>
          <w:sz w:val="36"/>
        </w:rPr>
        <w:t>-лу</w:t>
      </w:r>
    </w:p>
    <w:p w14:paraId="4435911D" w14:textId="77777777" w:rsidR="00827141" w:rsidRDefault="00EA7602" w:rsidP="00827141">
      <w:pPr>
        <w:rPr>
          <w:b/>
          <w:bCs/>
          <w:sz w:val="32"/>
        </w:rPr>
      </w:pPr>
      <w:r>
        <w:rPr>
          <w:b/>
          <w:bCs/>
          <w:noProof/>
          <w:sz w:val="20"/>
        </w:rPr>
        <w:pict w14:anchorId="2C9C70AB">
          <v:group id="_x0000_s1042" style="position:absolute;margin-left:-31.15pt;margin-top:2.95pt;width:34pt;height:412.7pt;z-index:-1" coordorigin="397,8323" coordsize="680,8254">
            <v:line id="Page_ 1_B1" o:spid="_x0000_s1043" style="position:absolute" from="397,8323" to="397,16577" strokeweight="2.25pt"/>
            <v:line id="Page_ 1_B2" o:spid="_x0000_s1044" style="position:absolute" from="397,8334" to="1077,8334" strokeweight="2.25pt"/>
            <v:line id="Page_ 1_B3" o:spid="_x0000_s1045" style="position:absolute" from="397,16554" to="1077,16554" strokeweight="2.25pt"/>
            <v:line id="Page_ 1_B4" o:spid="_x0000_s1046" style="position:absolute" from="397,15137" to="1077,15137" strokeweight="2.25pt"/>
            <v:line id="Page_ 1_B5" o:spid="_x0000_s1047" style="position:absolute" from="397,13153" to="1077,13153" strokeweight="2.25pt"/>
            <v:line id="Page_ 1_B6" o:spid="_x0000_s1048" style="position:absolute" from="397,11735" to="1077,11735" strokeweight="2.25pt"/>
            <v:line id="Page_ 1_B7" o:spid="_x0000_s1049" style="position:absolute" from="397,10318" to="1077,10318" strokeweight="2.25pt"/>
            <v:line id="Page_ 1_B8" o:spid="_x0000_s1050" style="position:absolute" from="680,8334" to="680,16554" strokeweight="2.25pt"/>
            <v:line id="Page_ 1_B9" o:spid="_x0000_s1051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52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089B2E16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3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734DDD0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4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4B31CFE7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proofErr w:type="spellStart"/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Взам</w:t>
                    </w:r>
                    <w:proofErr w:type="spellEnd"/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55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499BB3A8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lang w:val="en-US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 xml:space="preserve">Инв. № </w:t>
                    </w:r>
                    <w:proofErr w:type="spellStart"/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дубл</w:t>
                    </w:r>
                    <w:proofErr w:type="spellEnd"/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56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623EE62" w14:textId="77777777" w:rsidR="00827141" w:rsidRPr="00827141" w:rsidRDefault="00827141" w:rsidP="00827141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</w:rPr>
                    </w:pPr>
                    <w:r w:rsidRPr="00827141">
                      <w:rPr>
                        <w:rFonts w:ascii="GOST Type BU" w:hAnsi="GOST Type BU"/>
                        <w:i/>
                        <w:iCs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560CE944" w14:textId="77777777" w:rsidR="00827141" w:rsidRDefault="00827141" w:rsidP="00827141">
      <w:pPr>
        <w:jc w:val="center"/>
        <w:rPr>
          <w:b/>
          <w:bCs/>
          <w:sz w:val="32"/>
        </w:rPr>
      </w:pPr>
    </w:p>
    <w:p w14:paraId="485DA67A" w14:textId="77777777" w:rsidR="00827141" w:rsidRDefault="00827141" w:rsidP="00827141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827141" w14:paraId="034BC089" w14:textId="77777777" w:rsidTr="00827141">
        <w:tc>
          <w:tcPr>
            <w:tcW w:w="3536" w:type="dxa"/>
            <w:vAlign w:val="center"/>
          </w:tcPr>
          <w:p w14:paraId="4BC868D1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269F33D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15A558C8" w14:textId="5A00AA39" w:rsidR="00827141" w:rsidRDefault="0097383D" w:rsidP="009738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827141" w14:paraId="58EFF1A0" w14:textId="77777777" w:rsidTr="00827141">
        <w:tc>
          <w:tcPr>
            <w:tcW w:w="3536" w:type="dxa"/>
            <w:vAlign w:val="center"/>
          </w:tcPr>
          <w:p w14:paraId="0C25ED03" w14:textId="77777777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26024A22" w14:textId="77777777" w:rsidR="00827141" w:rsidRDefault="00827141" w:rsidP="00827141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</w:tcPr>
          <w:p w14:paraId="40E2D41B" w14:textId="104FA889" w:rsidR="00827141" w:rsidRDefault="00827141" w:rsidP="0082714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3749EB" w14:textId="77777777" w:rsidTr="00827141">
        <w:trPr>
          <w:trHeight w:val="513"/>
        </w:trPr>
        <w:tc>
          <w:tcPr>
            <w:tcW w:w="3536" w:type="dxa"/>
            <w:vAlign w:val="center"/>
          </w:tcPr>
          <w:p w14:paraId="0815792B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3AD62BA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554A47E" w14:textId="2C620039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5BE768B3" w14:textId="77777777" w:rsidTr="00827141">
        <w:trPr>
          <w:trHeight w:val="142"/>
        </w:trPr>
        <w:tc>
          <w:tcPr>
            <w:tcW w:w="3536" w:type="dxa"/>
            <w:vAlign w:val="center"/>
          </w:tcPr>
          <w:p w14:paraId="731B958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444887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433A255" w14:textId="0BBD67A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  <w:tr w:rsidR="00827141" w14:paraId="34675883" w14:textId="77777777" w:rsidTr="00827141">
        <w:trPr>
          <w:trHeight w:hRule="exact" w:val="567"/>
        </w:trPr>
        <w:tc>
          <w:tcPr>
            <w:tcW w:w="3536" w:type="dxa"/>
            <w:vAlign w:val="center"/>
          </w:tcPr>
          <w:p w14:paraId="57A8825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769DA30A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884A98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517B9304" w14:textId="77777777" w:rsidTr="00827141">
        <w:tc>
          <w:tcPr>
            <w:tcW w:w="3536" w:type="dxa"/>
            <w:vAlign w:val="center"/>
          </w:tcPr>
          <w:p w14:paraId="7BBB583A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34A394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7743E01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827141" w14:paraId="071BA741" w14:textId="77777777" w:rsidTr="00827141">
        <w:tc>
          <w:tcPr>
            <w:tcW w:w="3536" w:type="dxa"/>
            <w:vAlign w:val="center"/>
          </w:tcPr>
          <w:p w14:paraId="0CC3D474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4FBA0B01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2F450D4A" w14:textId="197A074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20178A8F" w14:textId="77777777" w:rsidTr="00827141">
        <w:trPr>
          <w:trHeight w:val="468"/>
        </w:trPr>
        <w:tc>
          <w:tcPr>
            <w:tcW w:w="3536" w:type="dxa"/>
            <w:vAlign w:val="center"/>
          </w:tcPr>
          <w:p w14:paraId="4AEC1425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CDBDB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38F4BD86" w14:textId="50DF0A2C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</w:tc>
      </w:tr>
      <w:tr w:rsidR="00827141" w14:paraId="01FBFA73" w14:textId="77777777" w:rsidTr="00827141">
        <w:tc>
          <w:tcPr>
            <w:tcW w:w="3536" w:type="dxa"/>
            <w:vAlign w:val="center"/>
          </w:tcPr>
          <w:p w14:paraId="422B515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12DD263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90FE61E" w14:textId="130D730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  <w:tr w:rsidR="00827141" w14:paraId="59A17457" w14:textId="77777777" w:rsidTr="00827141">
        <w:trPr>
          <w:trHeight w:hRule="exact" w:val="567"/>
        </w:trPr>
        <w:tc>
          <w:tcPr>
            <w:tcW w:w="3536" w:type="dxa"/>
            <w:vAlign w:val="center"/>
          </w:tcPr>
          <w:p w14:paraId="3AC3B052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0500985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989E1A0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20E857D3" w14:textId="77777777" w:rsidTr="00827141">
        <w:tc>
          <w:tcPr>
            <w:tcW w:w="3536" w:type="dxa"/>
            <w:vAlign w:val="center"/>
          </w:tcPr>
          <w:p w14:paraId="21F9252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6E13E6CB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0C89E379" w14:textId="770766DA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19B3E69" w14:textId="77777777" w:rsidTr="00827141">
        <w:tc>
          <w:tcPr>
            <w:tcW w:w="3536" w:type="dxa"/>
            <w:vAlign w:val="center"/>
          </w:tcPr>
          <w:p w14:paraId="0C7DFC58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8466268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F3A1097" w14:textId="7201C156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1B5FEF81" w14:textId="77777777" w:rsidTr="00827141">
        <w:trPr>
          <w:trHeight w:val="442"/>
        </w:trPr>
        <w:tc>
          <w:tcPr>
            <w:tcW w:w="3536" w:type="dxa"/>
            <w:vAlign w:val="center"/>
          </w:tcPr>
          <w:p w14:paraId="0BB5F58D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E99C690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4C635FD3" w14:textId="48630218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27141" w14:paraId="7219B786" w14:textId="77777777" w:rsidTr="00827141">
        <w:trPr>
          <w:trHeight w:val="439"/>
        </w:trPr>
        <w:tc>
          <w:tcPr>
            <w:tcW w:w="3536" w:type="dxa"/>
            <w:vAlign w:val="center"/>
          </w:tcPr>
          <w:p w14:paraId="4A73F723" w14:textId="77777777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74" w:type="dxa"/>
            <w:vAlign w:val="center"/>
          </w:tcPr>
          <w:p w14:paraId="5DDCDA4C" w14:textId="77777777" w:rsidR="00827141" w:rsidRDefault="00827141" w:rsidP="00A02B87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CAF749D" w14:textId="19542451" w:rsidR="00827141" w:rsidRDefault="00827141" w:rsidP="00A02B8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14:paraId="5FA27FB2" w14:textId="77777777" w:rsidR="00827141" w:rsidRDefault="00827141" w:rsidP="00827141">
      <w:pPr>
        <w:rPr>
          <w:b/>
          <w:bCs/>
          <w:sz w:val="32"/>
          <w:szCs w:val="32"/>
        </w:rPr>
      </w:pPr>
    </w:p>
    <w:p w14:paraId="7809BEC8" w14:textId="77777777" w:rsidR="00827141" w:rsidRDefault="00827141" w:rsidP="00827141">
      <w:pPr>
        <w:rPr>
          <w:b/>
          <w:bCs/>
          <w:sz w:val="32"/>
          <w:szCs w:val="32"/>
        </w:rPr>
        <w:sectPr w:rsidR="00827141">
          <w:headerReference w:type="default" r:id="rId6"/>
          <w:footerReference w:type="even" r:id="rId7"/>
          <w:footerReference w:type="default" r:id="rId8"/>
          <w:footerReference w:type="first" r:id="rId9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28E8E6CF" w14:textId="77777777" w:rsidR="00827141" w:rsidRDefault="00827141" w:rsidP="00827141">
      <w:pPr>
        <w:rPr>
          <w:b/>
          <w:bCs/>
          <w:sz w:val="32"/>
          <w:szCs w:val="32"/>
        </w:rPr>
      </w:pPr>
    </w:p>
    <w:p w14:paraId="09EB5943" w14:textId="77777777" w:rsidR="00827141" w:rsidRDefault="00827141" w:rsidP="008271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24CC0C73" w14:textId="77777777" w:rsidR="00827141" w:rsidRDefault="00827141" w:rsidP="0082714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43065897" w14:textId="09039BA4" w:rsidR="00827141" w:rsidRDefault="00827141" w:rsidP="0082714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86B2F">
        <w:rPr>
          <w:caps/>
          <w:sz w:val="28"/>
        </w:rPr>
        <w:t>ИУ4.11.03.03.21.83.13.030 01</w:t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3FFE0A0E" w14:textId="77777777" w:rsidR="00D37E94" w:rsidRDefault="00D37E94">
      <w:pPr>
        <w:rPr>
          <w:caps/>
          <w:sz w:val="28"/>
          <w:szCs w:val="28"/>
        </w:rPr>
      </w:pPr>
    </w:p>
    <w:p w14:paraId="0FD4983A" w14:textId="77777777" w:rsidR="00D37E94" w:rsidRDefault="00D37E94">
      <w:pPr>
        <w:rPr>
          <w:caps/>
          <w:sz w:val="28"/>
          <w:szCs w:val="28"/>
        </w:rPr>
      </w:pPr>
    </w:p>
    <w:p w14:paraId="69E09414" w14:textId="77777777" w:rsidR="00D37E94" w:rsidRDefault="00D37E94">
      <w:pPr>
        <w:rPr>
          <w:caps/>
          <w:sz w:val="28"/>
          <w:szCs w:val="28"/>
        </w:rPr>
      </w:pPr>
    </w:p>
    <w:p w14:paraId="679DA725" w14:textId="77777777" w:rsidR="00D37E94" w:rsidRDefault="00D37E94">
      <w:pPr>
        <w:rPr>
          <w:caps/>
          <w:sz w:val="28"/>
          <w:szCs w:val="28"/>
        </w:rPr>
      </w:pPr>
    </w:p>
    <w:p w14:paraId="26221527" w14:textId="54731EB3" w:rsidR="00D37E94" w:rsidRDefault="00D37E94">
      <w:pPr>
        <w:rPr>
          <w:caps/>
          <w:sz w:val="28"/>
          <w:szCs w:val="28"/>
        </w:rPr>
      </w:pPr>
    </w:p>
    <w:p w14:paraId="5F6D914B" w14:textId="32A3979C" w:rsidR="00827141" w:rsidRDefault="00827141">
      <w:pPr>
        <w:rPr>
          <w:caps/>
          <w:sz w:val="28"/>
          <w:szCs w:val="28"/>
        </w:rPr>
      </w:pPr>
    </w:p>
    <w:p w14:paraId="48FC1AFB" w14:textId="7188EC58" w:rsidR="00827141" w:rsidRDefault="00827141">
      <w:pPr>
        <w:rPr>
          <w:caps/>
          <w:sz w:val="28"/>
          <w:szCs w:val="28"/>
        </w:rPr>
      </w:pPr>
    </w:p>
    <w:p w14:paraId="2CDFD804" w14:textId="215995BE" w:rsidR="00827141" w:rsidRDefault="00827141">
      <w:pPr>
        <w:rPr>
          <w:caps/>
          <w:sz w:val="28"/>
          <w:szCs w:val="28"/>
        </w:rPr>
      </w:pPr>
    </w:p>
    <w:p w14:paraId="04D26914" w14:textId="1EAFAF10" w:rsidR="00827141" w:rsidRDefault="00827141">
      <w:pPr>
        <w:rPr>
          <w:caps/>
          <w:sz w:val="28"/>
          <w:szCs w:val="28"/>
        </w:rPr>
      </w:pPr>
    </w:p>
    <w:p w14:paraId="54DBBC8C" w14:textId="0D1E3046" w:rsidR="00827141" w:rsidRDefault="00827141">
      <w:pPr>
        <w:rPr>
          <w:caps/>
          <w:sz w:val="28"/>
          <w:szCs w:val="28"/>
        </w:rPr>
      </w:pPr>
    </w:p>
    <w:p w14:paraId="5A2EA1F4" w14:textId="1C69D49E" w:rsidR="00827141" w:rsidRDefault="00827141">
      <w:pPr>
        <w:rPr>
          <w:caps/>
          <w:sz w:val="28"/>
          <w:szCs w:val="28"/>
        </w:rPr>
      </w:pPr>
    </w:p>
    <w:p w14:paraId="230E6015" w14:textId="3D1E47B9" w:rsidR="00827141" w:rsidRDefault="00827141">
      <w:pPr>
        <w:rPr>
          <w:caps/>
          <w:sz w:val="28"/>
          <w:szCs w:val="28"/>
        </w:rPr>
      </w:pPr>
    </w:p>
    <w:p w14:paraId="4DB2628B" w14:textId="77777777" w:rsidR="00827141" w:rsidRDefault="00827141">
      <w:pPr>
        <w:rPr>
          <w:caps/>
          <w:sz w:val="28"/>
          <w:szCs w:val="28"/>
        </w:rPr>
      </w:pPr>
    </w:p>
    <w:p w14:paraId="0492436D" w14:textId="77777777" w:rsidR="00D37E94" w:rsidRDefault="00D37E94">
      <w:pPr>
        <w:rPr>
          <w:caps/>
          <w:sz w:val="28"/>
          <w:szCs w:val="28"/>
        </w:rPr>
      </w:pPr>
    </w:p>
    <w:p w14:paraId="7A31604C" w14:textId="77777777" w:rsidR="00D37E94" w:rsidRDefault="00D37E94">
      <w:pPr>
        <w:rPr>
          <w:caps/>
          <w:sz w:val="28"/>
          <w:szCs w:val="28"/>
        </w:rPr>
      </w:pPr>
    </w:p>
    <w:p w14:paraId="4655B020" w14:textId="77777777" w:rsidR="00827141" w:rsidRDefault="00827141" w:rsidP="00827141">
      <w:pPr>
        <w:rPr>
          <w:caps/>
          <w:sz w:val="28"/>
          <w:szCs w:val="28"/>
        </w:rPr>
      </w:pPr>
    </w:p>
    <w:p w14:paraId="60528940" w14:textId="77777777" w:rsidR="00827141" w:rsidRDefault="00827141" w:rsidP="0082714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6686F86" w14:textId="77777777" w:rsidR="00D37E94" w:rsidRDefault="00D37E94">
      <w:pPr>
        <w:jc w:val="center"/>
        <w:rPr>
          <w:caps/>
          <w:sz w:val="28"/>
          <w:szCs w:val="28"/>
        </w:rPr>
      </w:pPr>
    </w:p>
    <w:p w14:paraId="7F8B46E9" w14:textId="77777777" w:rsidR="00D37E94" w:rsidRDefault="00EA7602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09E6271D">
          <v:group id="Page_ 1_GropS" o:spid="_x0000_s1026" style="position:absolute;left:0;text-align:left;margin-left:-34pt;margin-top:7.75pt;width:34pt;height:412.7pt;z-index:-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14:paraId="787C804B" w14:textId="77777777" w:rsidR="00D37E94" w:rsidRPr="00A86B2F" w:rsidRDefault="006F58C0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szCs w:val="20"/>
                      </w:rPr>
                    </w:pPr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14:paraId="0EFBA4CF" w14:textId="77777777" w:rsidR="00D37E94" w:rsidRPr="00A86B2F" w:rsidRDefault="006F58C0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szCs w:val="20"/>
                      </w:rPr>
                    </w:pPr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14:paraId="5E7F0056" w14:textId="77777777" w:rsidR="00D37E94" w:rsidRPr="00A86B2F" w:rsidRDefault="006F58C0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14:paraId="3EE8C9DB" w14:textId="77777777" w:rsidR="00D37E94" w:rsidRPr="00A86B2F" w:rsidRDefault="006F58C0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szCs w:val="20"/>
                      </w:rPr>
                    </w:pPr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14:paraId="78E43A5F" w14:textId="77777777" w:rsidR="00D37E94" w:rsidRPr="00A86B2F" w:rsidRDefault="006F58C0">
                    <w:pPr>
                      <w:jc w:val="center"/>
                      <w:rPr>
                        <w:rFonts w:ascii="GOST Type BU" w:hAnsi="GOST Type BU"/>
                        <w:i/>
                        <w:iCs/>
                        <w:sz w:val="20"/>
                        <w:szCs w:val="20"/>
                      </w:rPr>
                    </w:pPr>
                    <w:r w:rsidRPr="00A86B2F">
                      <w:rPr>
                        <w:rFonts w:ascii="GOST Type BU" w:hAnsi="GOST Type BU"/>
                        <w:b/>
                        <w:bCs/>
                        <w:i/>
                        <w:i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6F58C0">
        <w:rPr>
          <w:b/>
          <w:bCs/>
          <w:sz w:val="36"/>
        </w:rPr>
        <w:t xml:space="preserve"> Спецификация</w:t>
      </w:r>
    </w:p>
    <w:p w14:paraId="1D2C53AE" w14:textId="77777777" w:rsidR="00D37E94" w:rsidRDefault="00D37E94">
      <w:pPr>
        <w:jc w:val="center"/>
        <w:rPr>
          <w:sz w:val="36"/>
          <w:szCs w:val="36"/>
        </w:rPr>
      </w:pPr>
    </w:p>
    <w:p w14:paraId="4930B98A" w14:textId="2FE1BBB4" w:rsidR="00D37E94" w:rsidRDefault="00BC23C3">
      <w:pPr>
        <w:jc w:val="center"/>
        <w:rPr>
          <w:sz w:val="28"/>
          <w:szCs w:val="28"/>
        </w:rPr>
        <w:sectPr w:rsidR="00D37E94">
          <w:footerReference w:type="first" r:id="rId10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  <w:caps/>
          <w:sz w:val="36"/>
        </w:rPr>
        <w:t>ИУ4.11.03.03.21.83.13.030</w:t>
      </w: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F3505">
        <w:rPr>
          <w:b/>
          <w:bCs/>
          <w:sz w:val="36"/>
        </w:rPr>
        <w:t xml:space="preserve"> 01</w:t>
      </w:r>
      <w:r>
        <w:rPr>
          <w:b/>
          <w:bCs/>
          <w:caps/>
          <w:sz w:val="36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1"/>
        <w:gridCol w:w="4471"/>
        <w:gridCol w:w="2039"/>
      </w:tblGrid>
      <w:tr w:rsidR="00D37E94" w14:paraId="0649C099" w14:textId="77777777" w:rsidTr="00FE2D34">
        <w:trPr>
          <w:trHeight w:hRule="exact" w:val="56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4AB5A0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26BACD" w14:textId="77777777" w:rsidR="00D37E94" w:rsidRPr="001B7F82" w:rsidRDefault="006F58C0">
            <w:pPr>
              <w:pStyle w:val="2"/>
              <w:rPr>
                <w:rFonts w:ascii="GOST Type BU" w:hAnsi="GOST Type BU"/>
                <w:b/>
                <w:bCs/>
                <w:i/>
                <w:iCs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D93817" w14:textId="77777777" w:rsidR="00D37E94" w:rsidRPr="001B7F82" w:rsidRDefault="006F58C0">
            <w:pPr>
              <w:jc w:val="center"/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/>
                <w:bCs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D37E94" w14:paraId="097AF2C7" w14:textId="77777777" w:rsidTr="00FE2D34">
        <w:trPr>
          <w:trHeight w:hRule="exact" w:val="397"/>
        </w:trPr>
        <w:tc>
          <w:tcPr>
            <w:tcW w:w="39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6E52F8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71E66F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A2113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4FEEC71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C06B93" w14:textId="77777777" w:rsidR="00D37E94" w:rsidRPr="001B7F82" w:rsidRDefault="00D37E94">
            <w:pPr>
              <w:pStyle w:val="a3"/>
              <w:tabs>
                <w:tab w:val="clear" w:pos="4677"/>
                <w:tab w:val="clear" w:pos="9355"/>
              </w:tabs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EBB17C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Документация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0495AC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C494FE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58B4DE" w14:textId="77777777" w:rsidR="00D37E94" w:rsidRPr="001B7F82" w:rsidRDefault="00D37E9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1F779F" w14:textId="77777777" w:rsidR="00D37E94" w:rsidRPr="001B7F82" w:rsidRDefault="00D37E9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3CF9D6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3D223FCC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A02A3" w14:textId="72090E4E" w:rsidR="00D37E94" w:rsidRPr="00BC23C3" w:rsidRDefault="00BC23C3">
            <w:pPr>
              <w:pStyle w:val="3"/>
              <w:jc w:val="left"/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</w:pPr>
            <w:r w:rsidRPr="00BC23C3"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  <w:t>ИУ4.11.03.03.21.83.13.030</w:t>
            </w:r>
            <w:r w:rsidR="006F58C0" w:rsidRPr="00BC23C3">
              <w:rPr>
                <w:rFonts w:ascii="GOST Type BU" w:hAnsi="GOST Type BU"/>
                <w:b w:val="0"/>
                <w:i/>
                <w:iCs/>
                <w:sz w:val="28"/>
                <w:szCs w:val="28"/>
              </w:rPr>
              <w:t xml:space="preserve"> 01-ЛУ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94253F" w14:textId="52B66F22" w:rsidR="00D37E94" w:rsidRPr="001B7F82" w:rsidRDefault="001B7F82" w:rsidP="00A86B2F">
            <w:pPr>
              <w:pStyle w:val="2"/>
              <w:tabs>
                <w:tab w:val="clear" w:pos="5727"/>
              </w:tabs>
              <w:jc w:val="left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5A972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85B930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F65697" w14:textId="77777777" w:rsidR="00D37E94" w:rsidRPr="00BC23C3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664C4C2" w14:textId="5BA56BBC" w:rsidR="00D37E94" w:rsidRPr="001B7F82" w:rsidRDefault="001B7F82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DD2183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06408A8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2457B9" w14:textId="77777777" w:rsidR="00D37E94" w:rsidRPr="00BC23C3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46286D" w14:textId="77777777" w:rsidR="00D37E94" w:rsidRPr="001B7F82" w:rsidRDefault="006F58C0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Спецификация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89BDBA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CDD5BF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0E02C6" w14:textId="77777777" w:rsidR="00D37E94" w:rsidRPr="00BC23C3" w:rsidRDefault="006F58C0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8D6190" w14:textId="77777777" w:rsidR="00D37E94" w:rsidRPr="001B7F82" w:rsidRDefault="006F58C0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E4A011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2E225DF5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1E81AE" w14:textId="77777777" w:rsidR="00D37E94" w:rsidRPr="00BC23C3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61AD5A" w14:textId="77777777" w:rsidR="00D37E94" w:rsidRPr="001B7F82" w:rsidRDefault="00D37E9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4437EE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6E3FD8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B5831" w14:textId="36035680" w:rsidR="001B7F82" w:rsidRPr="00BC23C3" w:rsidRDefault="00BC23C3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 xml:space="preserve">ИУ4.11.03.03.21.83.13.030 </w:t>
            </w: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F347FC" w14:textId="25E53D48" w:rsidR="001B7F82" w:rsidRPr="001B7F82" w:rsidRDefault="001B7F82" w:rsidP="00A86B2F">
            <w:pPr>
              <w:pStyle w:val="2"/>
              <w:tabs>
                <w:tab w:val="clear" w:pos="5727"/>
              </w:tabs>
              <w:jc w:val="left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1D75DF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D4E621D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5C0E13" w14:textId="77777777" w:rsidR="001B7F82" w:rsidRPr="00BC23C3" w:rsidRDefault="001B7F82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94C1D9" w14:textId="71EDDEC3" w:rsidR="001B7F82" w:rsidRPr="001B7F82" w:rsidRDefault="001B7F82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DD7E98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54B60B9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16C4A9" w14:textId="77777777" w:rsidR="00D37E94" w:rsidRPr="00BC23C3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833DDF" w14:textId="77777777" w:rsidR="00D37E94" w:rsidRPr="001B7F82" w:rsidRDefault="006F58C0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Текст программы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94984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37E94" w14:paraId="7374447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E79A5C" w14:textId="77777777" w:rsidR="00D37E94" w:rsidRPr="00BC23C3" w:rsidRDefault="00D37E9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19BAF3" w14:textId="77777777" w:rsidR="00D37E94" w:rsidRPr="001B7F82" w:rsidRDefault="00D37E9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25DBF7" w14:textId="77777777" w:rsidR="00D37E94" w:rsidRPr="001B7F82" w:rsidRDefault="00D37E9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5974035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7413E6" w14:textId="68882181" w:rsidR="001B7F82" w:rsidRPr="00BC23C3" w:rsidRDefault="00BC23C3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 xml:space="preserve">ИУ4.11.03.03.21.83.13.030 </w:t>
            </w: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>51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2C4A13" w14:textId="29933574" w:rsidR="001B7F82" w:rsidRPr="001B7F82" w:rsidRDefault="001B7F82" w:rsidP="00A86B2F">
            <w:pPr>
              <w:pStyle w:val="3"/>
              <w:jc w:val="left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2ADD7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46DD0EC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22D80" w14:textId="77777777" w:rsidR="001B7F82" w:rsidRPr="00BC23C3" w:rsidRDefault="001B7F82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88671C" w14:textId="4B2D6E54" w:rsidR="001B7F82" w:rsidRPr="001B7F82" w:rsidRDefault="001B7F82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E86E52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BAC05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8C39EA" w14:textId="77777777" w:rsidR="00FE2D34" w:rsidRPr="00BC23C3" w:rsidRDefault="00FE2D34" w:rsidP="00FE2D3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968F24" w14:textId="31414A80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FE165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1291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6105A0" w14:textId="77777777" w:rsidR="00FE2D34" w:rsidRPr="00BC23C3" w:rsidRDefault="00FE2D34" w:rsidP="00FE2D3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218293" w14:textId="30D3E266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9B04C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37E1AD9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779F81" w14:textId="5055A245" w:rsidR="001B7F82" w:rsidRPr="00BC23C3" w:rsidRDefault="00BC23C3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 xml:space="preserve">ИУ4.11.03.03.21.83.13.030 </w:t>
            </w: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>51</w:t>
            </w:r>
            <w:r w:rsidRPr="00BC23C3">
              <w:rPr>
                <w:rFonts w:ascii="GOST Type BU" w:hAnsi="GOST Type BU"/>
                <w:bCs/>
                <w:i/>
                <w:iCs/>
                <w:sz w:val="28"/>
                <w:szCs w:val="28"/>
              </w:rPr>
              <w:t>-ЛУ</w:t>
            </w: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2EF6B8" w14:textId="36661EAD" w:rsidR="001B7F82" w:rsidRPr="001B7F82" w:rsidRDefault="001B7F82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Встроенное программное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BBEF8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1B7F82" w14:paraId="2D89B310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CE657B" w14:textId="358091CF" w:rsidR="001B7F82" w:rsidRPr="00BC23C3" w:rsidRDefault="001B7F82" w:rsidP="001B7F82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180CC7" w14:textId="36594915" w:rsidR="001B7F82" w:rsidRPr="001B7F82" w:rsidRDefault="001B7F82" w:rsidP="00A86B2F">
            <w:pPr>
              <w:pStyle w:val="2"/>
              <w:tabs>
                <w:tab w:val="clear" w:pos="5727"/>
              </w:tabs>
              <w:jc w:val="left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обеспечение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AF1A1D" w14:textId="77777777" w:rsidR="001B7F82" w:rsidRPr="001B7F82" w:rsidRDefault="001B7F82" w:rsidP="001B7F82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FB056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A72F34" w14:textId="77777777" w:rsidR="00FE2D34" w:rsidRPr="00BC23C3" w:rsidRDefault="00FE2D34" w:rsidP="00FE2D3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CA8ED2" w14:textId="2EBAEEF7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D5D938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D58E8F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0ADB8B" w14:textId="77777777" w:rsidR="00FE2D34" w:rsidRPr="00BC23C3" w:rsidRDefault="00FE2D34" w:rsidP="00FE2D34">
            <w:pPr>
              <w:rPr>
                <w:rFonts w:ascii="GOST Type BU" w:hAnsi="GOST Type BU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95340C" w14:textId="27D67639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1B7F82">
              <w:rPr>
                <w:rFonts w:ascii="GOST Type BU" w:hAnsi="GOST Type BU"/>
                <w:i/>
                <w:iCs/>
                <w:sz w:val="28"/>
                <w:szCs w:val="28"/>
              </w:rPr>
              <w:t>Лист утверждения</w:t>
            </w: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FA6DF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0DCD2A4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EDC523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B0AA26" w14:textId="77777777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7C7D3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5584A71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89BCBD" w14:textId="464A45AE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1A6C5D" w14:textId="6336BF00" w:rsidR="00FE2D34" w:rsidRPr="001B7F82" w:rsidRDefault="00FE2D34" w:rsidP="00A86B2F">
            <w:pPr>
              <w:pStyle w:val="3"/>
              <w:jc w:val="left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BBED1F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78AF33B8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0AD540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A3E56D" w14:textId="2A600685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A52CA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2F197FF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60225C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1321D4" w14:textId="40E6DBC8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0585FA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DA9DE5B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60D2C1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81E3AC" w14:textId="738A5BB9" w:rsidR="00FE2D34" w:rsidRPr="001B7F82" w:rsidRDefault="00FE2D34" w:rsidP="00A86B2F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0818BD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13725EF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C41EC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DD8A5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11017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16DDD81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B1112E" w14:textId="45090315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CCC15" w14:textId="1DEDC0C5" w:rsidR="00FE2D34" w:rsidRPr="001B7F82" w:rsidRDefault="00FE2D34" w:rsidP="00FE2D34">
            <w:pPr>
              <w:pStyle w:val="3"/>
              <w:rPr>
                <w:rFonts w:ascii="GOST Type BU" w:hAnsi="GOST Type BU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5E0836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048E582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D7683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C500D6" w14:textId="05C81B58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BDCDD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BE0B83E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D84F4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65DD02" w14:textId="68CDA2DB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DC98D9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793BAA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08DC4B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F804CF" w14:textId="33EDABFD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DD51B1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8D87906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6BAFB2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4007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5EFB37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4CE49793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A7A164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E73460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D0FF72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3503980A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97B01A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4BBD25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A41D44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FE2D34" w14:paraId="252F2A52" w14:textId="77777777" w:rsidTr="00FE2D34">
        <w:trPr>
          <w:trHeight w:hRule="exact" w:val="397"/>
        </w:trPr>
        <w:tc>
          <w:tcPr>
            <w:tcW w:w="39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C8568" w14:textId="77777777" w:rsidR="00FE2D34" w:rsidRPr="001B7F82" w:rsidRDefault="00FE2D34" w:rsidP="00FE2D34">
            <w:pPr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44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C6D573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20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F7817C" w14:textId="77777777" w:rsidR="00FE2D34" w:rsidRPr="001B7F82" w:rsidRDefault="00FE2D34" w:rsidP="00FE2D3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</w:tbl>
    <w:p w14:paraId="1D774F14" w14:textId="77777777" w:rsidR="00D37E94" w:rsidRDefault="00D37E94"/>
    <w:p w14:paraId="42BAB307" w14:textId="77777777" w:rsidR="00D37E94" w:rsidRDefault="00D37E94">
      <w:pPr>
        <w:sectPr w:rsidR="00D37E94">
          <w:headerReference w:type="default" r:id="rId11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37E94" w14:paraId="47B61284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2F1E2" w14:textId="77777777" w:rsidR="00D37E94" w:rsidRPr="001B7F82" w:rsidRDefault="006F58C0">
            <w:pPr>
              <w:pStyle w:val="4"/>
              <w:rPr>
                <w:rFonts w:ascii="GOST Type BU" w:hAnsi="GOST Type BU"/>
                <w:i/>
                <w:iCs/>
                <w:caps w:val="0"/>
              </w:rPr>
            </w:pPr>
            <w:r w:rsidRPr="001B7F82">
              <w:rPr>
                <w:rFonts w:ascii="GOST Type BU" w:hAnsi="GOST Type BU"/>
                <w:i/>
                <w:iCs/>
                <w:caps w:val="0"/>
              </w:rPr>
              <w:lastRenderedPageBreak/>
              <w:t>Лист регистрации изменений</w:t>
            </w:r>
          </w:p>
        </w:tc>
      </w:tr>
      <w:tr w:rsidR="00D37E94" w14:paraId="60B0B452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F11A4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0"/>
                <w:szCs w:val="20"/>
              </w:rPr>
            </w:pPr>
            <w:r w:rsidRPr="001B7F82">
              <w:rPr>
                <w:rFonts w:ascii="GOST Type BU" w:hAnsi="GOST Type BU"/>
                <w:i/>
                <w:iCs/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893AAD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Всего</w:t>
            </w:r>
          </w:p>
          <w:p w14:paraId="159D03D9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листов</w:t>
            </w:r>
          </w:p>
          <w:p w14:paraId="43A95F3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(страниц)</w:t>
            </w:r>
          </w:p>
          <w:p w14:paraId="53B5BFF4" w14:textId="77777777" w:rsidR="00D37E94" w:rsidRPr="001B7F82" w:rsidRDefault="006F58C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 xml:space="preserve">в </w:t>
            </w:r>
            <w:proofErr w:type="spellStart"/>
            <w:r w:rsidRPr="001B7F82">
              <w:rPr>
                <w:rFonts w:ascii="GOST Type BU" w:hAnsi="GOST Type BU"/>
                <w:i/>
                <w:iCs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91D5B8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№</w:t>
            </w:r>
          </w:p>
          <w:p w14:paraId="3BC0EB21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09316B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Входящий</w:t>
            </w:r>
          </w:p>
          <w:p w14:paraId="42B9CD4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 xml:space="preserve">№ </w:t>
            </w:r>
            <w:proofErr w:type="spellStart"/>
            <w:r w:rsidRPr="001B7F82">
              <w:rPr>
                <w:rFonts w:ascii="GOST Type BU" w:hAnsi="GOST Type BU"/>
                <w:i/>
                <w:iCs/>
              </w:rPr>
              <w:t>сопрово</w:t>
            </w:r>
            <w:proofErr w:type="spellEnd"/>
          </w:p>
          <w:p w14:paraId="6D0617D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1B7F82">
              <w:rPr>
                <w:rFonts w:ascii="GOST Type BU" w:hAnsi="GOST Type BU"/>
                <w:i/>
                <w:iCs/>
              </w:rPr>
              <w:t>дительного</w:t>
            </w:r>
            <w:proofErr w:type="spellEnd"/>
          </w:p>
          <w:p w14:paraId="1DCE0354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документа</w:t>
            </w:r>
          </w:p>
          <w:p w14:paraId="03626E2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29AB2E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99070F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Дата</w:t>
            </w:r>
          </w:p>
        </w:tc>
      </w:tr>
      <w:tr w:rsidR="00D37E94" w14:paraId="28A1B74B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02A0E0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  <w:sz w:val="22"/>
                <w:szCs w:val="22"/>
              </w:rPr>
            </w:pPr>
            <w:proofErr w:type="spellStart"/>
            <w:r w:rsidRPr="001B7F82">
              <w:rPr>
                <w:rFonts w:ascii="GOST Type BU" w:hAnsi="GOST Type BU"/>
                <w:i/>
                <w:iCs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E2B19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изменен</w:t>
            </w:r>
          </w:p>
          <w:p w14:paraId="5CC34C8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1B7F82">
              <w:rPr>
                <w:rFonts w:ascii="GOST Type BU" w:hAnsi="GOST Type BU"/>
                <w:i/>
                <w:iCs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B1DF2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заме</w:t>
            </w:r>
          </w:p>
          <w:p w14:paraId="0198BD6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1B7F82">
              <w:rPr>
                <w:rFonts w:ascii="GOST Type BU" w:hAnsi="GOST Type BU"/>
                <w:i/>
                <w:iCs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624BA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DBE265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1B7F82">
              <w:rPr>
                <w:rFonts w:ascii="GOST Type BU" w:hAnsi="GOST Type BU"/>
                <w:i/>
                <w:iCs/>
              </w:rPr>
              <w:t>анулиро</w:t>
            </w:r>
            <w:proofErr w:type="spellEnd"/>
          </w:p>
          <w:p w14:paraId="0188EE13" w14:textId="77777777" w:rsidR="00D37E94" w:rsidRPr="001B7F82" w:rsidRDefault="006F58C0">
            <w:pPr>
              <w:jc w:val="center"/>
              <w:rPr>
                <w:rFonts w:ascii="GOST Type BU" w:hAnsi="GOST Type BU"/>
                <w:i/>
                <w:iCs/>
              </w:rPr>
            </w:pPr>
            <w:r w:rsidRPr="001B7F82">
              <w:rPr>
                <w:rFonts w:ascii="GOST Type BU" w:hAnsi="GOST Type BU"/>
                <w:i/>
                <w:iCs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D21F6E9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0A48B3" w14:textId="77777777" w:rsidR="00D37E94" w:rsidRPr="001B7F82" w:rsidRDefault="00D37E9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93CA60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C7AC6D" w14:textId="77777777" w:rsidR="00D37E94" w:rsidRPr="001B7F82" w:rsidRDefault="00D37E94">
            <w:pPr>
              <w:rPr>
                <w:i/>
                <w:iCs/>
              </w:rPr>
            </w:pPr>
          </w:p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B2EACA2" w14:textId="77777777" w:rsidR="00D37E94" w:rsidRPr="001B7F82" w:rsidRDefault="00D37E94">
            <w:pPr>
              <w:rPr>
                <w:i/>
                <w:iCs/>
              </w:rPr>
            </w:pPr>
          </w:p>
        </w:tc>
      </w:tr>
      <w:tr w:rsidR="00D37E94" w14:paraId="071DF1BF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760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180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CB0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1A3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C8A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9C5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72A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5D7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B7F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C0DE5" w14:textId="77777777" w:rsidR="00D37E94" w:rsidRDefault="00D37E94">
            <w:pPr>
              <w:jc w:val="center"/>
            </w:pPr>
          </w:p>
        </w:tc>
      </w:tr>
      <w:tr w:rsidR="00D37E94" w14:paraId="1738B67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E11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F0E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18A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462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730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AF2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572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F63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B36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67A90" w14:textId="77777777" w:rsidR="00D37E94" w:rsidRDefault="00D37E94">
            <w:pPr>
              <w:jc w:val="center"/>
            </w:pPr>
          </w:p>
        </w:tc>
      </w:tr>
      <w:tr w:rsidR="00D37E94" w14:paraId="61B3244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9A8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DA9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0A3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58F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C62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A820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D68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B91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6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AFEE" w14:textId="77777777" w:rsidR="00D37E94" w:rsidRDefault="00D37E94">
            <w:pPr>
              <w:jc w:val="center"/>
            </w:pPr>
          </w:p>
        </w:tc>
      </w:tr>
      <w:tr w:rsidR="00D37E94" w14:paraId="5AE84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004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406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0B2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DA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4A1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B97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B56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AEDF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9B8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1167B" w14:textId="77777777" w:rsidR="00D37E94" w:rsidRDefault="00D37E94">
            <w:pPr>
              <w:jc w:val="center"/>
            </w:pPr>
          </w:p>
        </w:tc>
      </w:tr>
      <w:tr w:rsidR="00D37E94" w14:paraId="5B7C58D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8A4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1D8F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BC08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6AE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09D7" w14:textId="77777777" w:rsidR="00D37E94" w:rsidRDefault="00D37E9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75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4A2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ED0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C8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15B98F" w14:textId="77777777" w:rsidR="00D37E94" w:rsidRDefault="00D37E94">
            <w:pPr>
              <w:jc w:val="center"/>
            </w:pPr>
          </w:p>
        </w:tc>
      </w:tr>
      <w:tr w:rsidR="00D37E94" w14:paraId="4EF2C25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612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1D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1A3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A47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60EB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0DD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84E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D08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CF1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F54BE" w14:textId="77777777" w:rsidR="00D37E94" w:rsidRDefault="00D37E94">
            <w:pPr>
              <w:jc w:val="center"/>
            </w:pPr>
          </w:p>
        </w:tc>
      </w:tr>
      <w:tr w:rsidR="00D37E94" w14:paraId="563DC6B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116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135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3E5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2105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8F3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E98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EBA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48A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063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C03F00" w14:textId="77777777" w:rsidR="00D37E94" w:rsidRDefault="00D37E94">
            <w:pPr>
              <w:jc w:val="center"/>
            </w:pPr>
          </w:p>
        </w:tc>
      </w:tr>
      <w:tr w:rsidR="00D37E94" w14:paraId="1A27171F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C4B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0264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3E91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07E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2BB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3DC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EDA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40B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40D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96791" w14:textId="77777777" w:rsidR="00D37E94" w:rsidRDefault="00D37E94">
            <w:pPr>
              <w:jc w:val="center"/>
            </w:pPr>
          </w:p>
        </w:tc>
      </w:tr>
      <w:tr w:rsidR="00D37E94" w14:paraId="42861C5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B3E3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EB14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090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06B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C5BC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ACC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A603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98C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11E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AE8E9" w14:textId="77777777" w:rsidR="00D37E94" w:rsidRDefault="00D37E94">
            <w:pPr>
              <w:jc w:val="center"/>
            </w:pPr>
          </w:p>
        </w:tc>
      </w:tr>
      <w:tr w:rsidR="00D37E94" w14:paraId="1AFAD69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274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970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C50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BE2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FBF7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211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AB4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8B8C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621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0B2DE" w14:textId="77777777" w:rsidR="00D37E94" w:rsidRDefault="00D37E94">
            <w:pPr>
              <w:jc w:val="center"/>
            </w:pPr>
          </w:p>
        </w:tc>
      </w:tr>
      <w:tr w:rsidR="00D37E94" w14:paraId="4E8081F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9CC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037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B429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711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7F2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49A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EFF2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E8D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3B7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FD3900" w14:textId="77777777" w:rsidR="00D37E94" w:rsidRDefault="00D37E94">
            <w:pPr>
              <w:jc w:val="center"/>
            </w:pPr>
          </w:p>
        </w:tc>
      </w:tr>
      <w:tr w:rsidR="00D37E94" w14:paraId="07CC97E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360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497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1AE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B9C1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222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90D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CF15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501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642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AA27FB" w14:textId="77777777" w:rsidR="00D37E94" w:rsidRDefault="00D37E94">
            <w:pPr>
              <w:jc w:val="center"/>
            </w:pPr>
          </w:p>
        </w:tc>
      </w:tr>
      <w:tr w:rsidR="00D37E94" w14:paraId="1948AE6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834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5A5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5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CC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143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65F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2148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8B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2D6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98178" w14:textId="77777777" w:rsidR="00D37E94" w:rsidRDefault="00D37E94">
            <w:pPr>
              <w:jc w:val="center"/>
            </w:pPr>
          </w:p>
        </w:tc>
      </w:tr>
      <w:tr w:rsidR="00D37E94" w14:paraId="35854EB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E4F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2E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84D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366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8CD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1CB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97A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2B2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3B3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71109" w14:textId="77777777" w:rsidR="00D37E94" w:rsidRDefault="00D37E94">
            <w:pPr>
              <w:jc w:val="center"/>
            </w:pPr>
          </w:p>
        </w:tc>
      </w:tr>
      <w:tr w:rsidR="00D37E94" w14:paraId="1E8E59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01D9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B83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4D1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DBF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CA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07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FD8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94F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940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9A0E5" w14:textId="77777777" w:rsidR="00D37E94" w:rsidRDefault="00D37E94">
            <w:pPr>
              <w:jc w:val="center"/>
            </w:pPr>
          </w:p>
        </w:tc>
      </w:tr>
      <w:tr w:rsidR="00D37E94" w14:paraId="6B0E815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6A0C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246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64C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AB7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E242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BD8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4BF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1D59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C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B4CCF" w14:textId="77777777" w:rsidR="00D37E94" w:rsidRDefault="00D37E94">
            <w:pPr>
              <w:jc w:val="center"/>
            </w:pPr>
          </w:p>
        </w:tc>
      </w:tr>
      <w:tr w:rsidR="00D37E94" w14:paraId="5BAC4B2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7571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48B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8392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46A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C9D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E7E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9E9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7D0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A6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41FFF" w14:textId="77777777" w:rsidR="00D37E94" w:rsidRDefault="00D37E94">
            <w:pPr>
              <w:jc w:val="center"/>
            </w:pPr>
          </w:p>
        </w:tc>
      </w:tr>
      <w:tr w:rsidR="00D37E94" w14:paraId="57D91B5C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2F5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3FC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66A0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E91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A61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E6B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60B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166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5ECA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A180A" w14:textId="77777777" w:rsidR="00D37E94" w:rsidRDefault="00D37E94">
            <w:pPr>
              <w:jc w:val="center"/>
            </w:pPr>
          </w:p>
        </w:tc>
      </w:tr>
      <w:tr w:rsidR="00D37E94" w14:paraId="7B6FB2B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8F8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3372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75B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E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7DA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17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1D2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56D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238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933548" w14:textId="77777777" w:rsidR="00D37E94" w:rsidRDefault="00D37E94">
            <w:pPr>
              <w:jc w:val="center"/>
            </w:pPr>
          </w:p>
        </w:tc>
      </w:tr>
      <w:tr w:rsidR="00D37E94" w14:paraId="27A2181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81317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0F8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946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2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2B0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C4E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C1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D6E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438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90D5A" w14:textId="77777777" w:rsidR="00D37E94" w:rsidRDefault="00D37E94">
            <w:pPr>
              <w:jc w:val="center"/>
            </w:pPr>
          </w:p>
        </w:tc>
      </w:tr>
      <w:tr w:rsidR="00D37E94" w14:paraId="74277CE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7DB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BF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486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04C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7DE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420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5C4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2546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9D831" w14:textId="77777777" w:rsidR="00D37E94" w:rsidRDefault="00D37E94">
            <w:pPr>
              <w:jc w:val="center"/>
            </w:pPr>
          </w:p>
        </w:tc>
      </w:tr>
      <w:tr w:rsidR="00D37E94" w14:paraId="0DAC77E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B77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DE1FC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829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F4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BAE4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946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B3A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AF6A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5EE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FC02E" w14:textId="77777777" w:rsidR="00D37E94" w:rsidRDefault="00D37E94">
            <w:pPr>
              <w:jc w:val="center"/>
            </w:pPr>
          </w:p>
        </w:tc>
      </w:tr>
      <w:tr w:rsidR="00D37E94" w14:paraId="5379F99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E4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3250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F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7AF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66D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2644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F3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6F2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A129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AA61E1" w14:textId="77777777" w:rsidR="00D37E94" w:rsidRDefault="00D37E94">
            <w:pPr>
              <w:jc w:val="center"/>
            </w:pPr>
          </w:p>
        </w:tc>
      </w:tr>
      <w:tr w:rsidR="00D37E94" w14:paraId="786897D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CB4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503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22C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B789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BFAF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04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4591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7C6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71A1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CDF8B" w14:textId="77777777" w:rsidR="00D37E94" w:rsidRDefault="00D37E94">
            <w:pPr>
              <w:jc w:val="center"/>
            </w:pPr>
          </w:p>
        </w:tc>
      </w:tr>
      <w:tr w:rsidR="00D37E94" w14:paraId="16D1562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DE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A4B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1D15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7A3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0DD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B3D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366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0DB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C05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46CDD" w14:textId="77777777" w:rsidR="00D37E94" w:rsidRDefault="00D37E94">
            <w:pPr>
              <w:jc w:val="center"/>
            </w:pPr>
          </w:p>
        </w:tc>
      </w:tr>
      <w:tr w:rsidR="00D37E94" w14:paraId="0BE04B5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86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43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E62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FE8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35A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E825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930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621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FCAC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A43709" w14:textId="77777777" w:rsidR="00D37E94" w:rsidRDefault="00D37E94">
            <w:pPr>
              <w:jc w:val="center"/>
            </w:pPr>
          </w:p>
        </w:tc>
      </w:tr>
      <w:tr w:rsidR="00D37E94" w14:paraId="086F332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C76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BE38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313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5178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227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05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009B6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793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F9C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460B8" w14:textId="77777777" w:rsidR="00D37E94" w:rsidRDefault="00D37E94">
            <w:pPr>
              <w:jc w:val="center"/>
            </w:pPr>
          </w:p>
        </w:tc>
      </w:tr>
      <w:tr w:rsidR="00D37E94" w14:paraId="6736F8B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8A5A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60DB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9A4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9FF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E3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FCF2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917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CCB1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4DD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78D2AC" w14:textId="77777777" w:rsidR="00D37E94" w:rsidRDefault="00D37E94">
            <w:pPr>
              <w:jc w:val="center"/>
            </w:pPr>
          </w:p>
        </w:tc>
      </w:tr>
      <w:tr w:rsidR="00D37E94" w14:paraId="3512670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AFE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3A0D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CE2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84F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05E1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7803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B47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83C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7B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0F136" w14:textId="77777777" w:rsidR="00D37E94" w:rsidRDefault="00D37E94">
            <w:pPr>
              <w:jc w:val="center"/>
            </w:pPr>
          </w:p>
        </w:tc>
      </w:tr>
      <w:tr w:rsidR="00D37E94" w14:paraId="73437690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68A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BFF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0C6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4CCC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057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F6A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577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2DED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BCEE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7DC83" w14:textId="77777777" w:rsidR="00D37E94" w:rsidRDefault="00D37E94">
            <w:pPr>
              <w:jc w:val="center"/>
            </w:pPr>
          </w:p>
        </w:tc>
      </w:tr>
      <w:tr w:rsidR="00D37E94" w14:paraId="1B1A7CF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5E95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6619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C38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8C1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BA4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F58E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388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7B4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D304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72F32" w14:textId="77777777" w:rsidR="00D37E94" w:rsidRDefault="00D37E94">
            <w:pPr>
              <w:jc w:val="center"/>
            </w:pPr>
          </w:p>
        </w:tc>
      </w:tr>
      <w:tr w:rsidR="00D37E94" w14:paraId="3D2AE2A5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B812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34A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B52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4A4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51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35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213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0475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40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25F33" w14:textId="77777777" w:rsidR="00D37E94" w:rsidRDefault="00D37E94">
            <w:pPr>
              <w:jc w:val="center"/>
            </w:pPr>
          </w:p>
        </w:tc>
      </w:tr>
      <w:tr w:rsidR="00D37E94" w14:paraId="0AD83B3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6E8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3F4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5126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196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B1A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59B9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74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BE8D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2D814" w14:textId="77777777" w:rsidR="00D37E94" w:rsidRDefault="00D37E94">
            <w:pPr>
              <w:jc w:val="center"/>
            </w:pPr>
          </w:p>
        </w:tc>
      </w:tr>
      <w:tr w:rsidR="00D37E94" w14:paraId="20A8EF7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F03F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78F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8A3D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623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8FD8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3738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852D0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A597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7C42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9A0C2" w14:textId="77777777" w:rsidR="00D37E94" w:rsidRDefault="00D37E94">
            <w:pPr>
              <w:jc w:val="center"/>
            </w:pPr>
          </w:p>
        </w:tc>
      </w:tr>
      <w:tr w:rsidR="00D37E94" w14:paraId="3CB5D6B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A2E4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C591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231F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0EC4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3903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10B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1FA7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433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ED5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F1F6F" w14:textId="77777777" w:rsidR="00D37E94" w:rsidRDefault="00D37E94">
            <w:pPr>
              <w:jc w:val="center"/>
            </w:pPr>
          </w:p>
        </w:tc>
      </w:tr>
      <w:tr w:rsidR="00D37E94" w14:paraId="1D28890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176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6863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90FC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00D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AE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C6C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ABDC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F748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4F43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6A8979" w14:textId="77777777" w:rsidR="00D37E94" w:rsidRDefault="00D37E94">
            <w:pPr>
              <w:jc w:val="center"/>
            </w:pPr>
          </w:p>
        </w:tc>
      </w:tr>
      <w:tr w:rsidR="00D37E94" w14:paraId="228AC0C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8400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CA6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48BB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DEB7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CF79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2941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35A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4B24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5695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155F0" w14:textId="77777777" w:rsidR="00D37E94" w:rsidRDefault="00D37E94">
            <w:pPr>
              <w:jc w:val="center"/>
            </w:pPr>
          </w:p>
        </w:tc>
      </w:tr>
      <w:tr w:rsidR="00D37E94" w14:paraId="26FB76D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CEBD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FBD5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E5AE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331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660E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F95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02D4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790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C3C0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E72EC" w14:textId="77777777" w:rsidR="00D37E94" w:rsidRDefault="00D37E94">
            <w:pPr>
              <w:jc w:val="center"/>
            </w:pPr>
          </w:p>
        </w:tc>
      </w:tr>
      <w:tr w:rsidR="00D37E94" w14:paraId="403CB7E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DFC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2A9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A7E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D462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856D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678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C54B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C142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FA36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B7BF8F" w14:textId="77777777" w:rsidR="00D37E94" w:rsidRDefault="00D37E94">
            <w:pPr>
              <w:jc w:val="center"/>
            </w:pPr>
          </w:p>
        </w:tc>
      </w:tr>
      <w:tr w:rsidR="00D37E94" w14:paraId="2C53B761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E26B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2A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3507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3D30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26CA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F0BF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8F4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547E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1F3F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97393" w14:textId="77777777" w:rsidR="00D37E94" w:rsidRDefault="00D37E94">
            <w:pPr>
              <w:jc w:val="center"/>
            </w:pPr>
          </w:p>
        </w:tc>
      </w:tr>
      <w:tr w:rsidR="00D37E94" w14:paraId="7FAEE16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CA26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D957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A7AA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C0E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E0E0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B869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4F1E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E380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88C8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62DFC" w14:textId="77777777" w:rsidR="00D37E94" w:rsidRDefault="00D37E94">
            <w:pPr>
              <w:jc w:val="center"/>
            </w:pPr>
          </w:p>
        </w:tc>
      </w:tr>
      <w:tr w:rsidR="00D37E94" w14:paraId="113B269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0A29D8" w14:textId="77777777" w:rsidR="00D37E94" w:rsidRDefault="00D37E94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F4465E" w14:textId="77777777" w:rsidR="00D37E94" w:rsidRDefault="00D37E94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3C6A94" w14:textId="77777777" w:rsidR="00D37E94" w:rsidRDefault="00D37E94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D16EDB" w14:textId="77777777" w:rsidR="00D37E94" w:rsidRDefault="00D37E94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69F26" w14:textId="77777777" w:rsidR="00D37E94" w:rsidRDefault="00D37E94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645B9C" w14:textId="77777777" w:rsidR="00D37E94" w:rsidRDefault="00D37E94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1B2B3D" w14:textId="77777777" w:rsidR="00D37E94" w:rsidRDefault="00D37E94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56AC83" w14:textId="77777777" w:rsidR="00D37E94" w:rsidRDefault="00D37E94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D24DFE7" w14:textId="77777777" w:rsidR="00D37E94" w:rsidRDefault="00D37E94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AE713D" w14:textId="77777777" w:rsidR="00D37E94" w:rsidRDefault="00D37E94">
            <w:pPr>
              <w:jc w:val="center"/>
            </w:pPr>
          </w:p>
        </w:tc>
      </w:tr>
    </w:tbl>
    <w:p w14:paraId="2543A128" w14:textId="77777777" w:rsidR="00FE2D34" w:rsidRDefault="00FE2D34">
      <w:pPr>
        <w:rPr>
          <w:sz w:val="2"/>
          <w:szCs w:val="2"/>
        </w:rPr>
      </w:pPr>
    </w:p>
    <w:sectPr w:rsidR="00FE2D34">
      <w:headerReference w:type="default" r:id="rId12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6DA9" w14:textId="77777777" w:rsidR="00EA7602" w:rsidRDefault="00EA7602">
      <w:r>
        <w:separator/>
      </w:r>
    </w:p>
  </w:endnote>
  <w:endnote w:type="continuationSeparator" w:id="0">
    <w:p w14:paraId="3F2C2402" w14:textId="77777777" w:rsidR="00EA7602" w:rsidRDefault="00EA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3FF6" w14:textId="77777777" w:rsidR="00827141" w:rsidRDefault="0082714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34A573" w14:textId="77777777" w:rsidR="00827141" w:rsidRDefault="008271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ACF5" w14:textId="77777777" w:rsidR="00827141" w:rsidRDefault="00827141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0885" w14:textId="2EB0A153" w:rsidR="00827141" w:rsidRDefault="0082714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FAB4" w14:textId="413FEF8B" w:rsidR="00D37E94" w:rsidRDefault="006F58C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A86B2F">
      <w:rPr>
        <w:noProof/>
        <w:sz w:val="36"/>
      </w:rPr>
      <w:instrText>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A86B2F">
      <w:rPr>
        <w:noProof/>
        <w:sz w:val="36"/>
      </w:rPr>
      <w:t>3</w:t>
    </w:r>
    <w:r>
      <w:rPr>
        <w:sz w:val="36"/>
      </w:rPr>
      <w:fldChar w:fldCharType="end"/>
    </w:r>
  </w:p>
  <w:p w14:paraId="495FB48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79CFFC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D0E18C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0D8E12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B42A016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66043CB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B992954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DD36790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4238D64E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198243C2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356E1FA7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CC109A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49C5083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BC9B3AB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73FE672F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01C95B88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24C921C9" w14:textId="77777777" w:rsidR="00D37E94" w:rsidRDefault="00D37E94">
    <w:pPr>
      <w:pStyle w:val="a6"/>
      <w:jc w:val="center"/>
      <w:rPr>
        <w:b/>
        <w:bCs/>
        <w:sz w:val="28"/>
        <w:szCs w:val="28"/>
      </w:rPr>
    </w:pPr>
  </w:p>
  <w:p w14:paraId="5321EA65" w14:textId="7216A1CC" w:rsidR="00D37E94" w:rsidRDefault="006F58C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4A5F41">
      <w:rPr>
        <w:b/>
        <w:bCs/>
        <w:sz w:val="28"/>
        <w:szCs w:val="28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1512" w14:textId="77777777" w:rsidR="00EA7602" w:rsidRDefault="00EA7602">
      <w:r>
        <w:separator/>
      </w:r>
    </w:p>
  </w:footnote>
  <w:footnote w:type="continuationSeparator" w:id="0">
    <w:p w14:paraId="5134F87F" w14:textId="77777777" w:rsidR="00EA7602" w:rsidRDefault="00EA7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7743" w14:textId="77777777" w:rsidR="00827141" w:rsidRDefault="00827141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31A3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14:paraId="3813F64F" w14:textId="77777777" w:rsidR="00D37E94" w:rsidRDefault="00D37E94">
    <w:pPr>
      <w:pStyle w:val="a3"/>
      <w:rPr>
        <w:sz w:val="32"/>
        <w:szCs w:val="32"/>
      </w:rPr>
    </w:pPr>
  </w:p>
  <w:p w14:paraId="70DD0219" w14:textId="77777777" w:rsidR="00D37E94" w:rsidRDefault="006F58C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2D34" w:rsidRPr="00FE2D34">
      <w:rPr>
        <w:b/>
        <w:bCs/>
        <w:sz w:val="32"/>
      </w:rPr>
      <w:t>А.В.00001-01 01</w:t>
    </w:r>
    <w:r>
      <w:rPr>
        <w:b/>
        <w:bCs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F60" w14:textId="77777777" w:rsidR="00D37E94" w:rsidRDefault="006F58C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14:paraId="0E1C52A4" w14:textId="77777777" w:rsidR="00D37E94" w:rsidRDefault="00D37E94">
    <w:pPr>
      <w:pStyle w:val="a3"/>
      <w:rPr>
        <w:sz w:val="32"/>
        <w:szCs w:val="32"/>
      </w:rPr>
    </w:pPr>
  </w:p>
  <w:p w14:paraId="6F9B0C1B" w14:textId="74A942E3" w:rsidR="00D37E94" w:rsidRDefault="00A86B2F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t>ИУ4.11.03.03.21.83.13.030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NotTrackMoves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D34"/>
    <w:rsid w:val="00196457"/>
    <w:rsid w:val="001B7F82"/>
    <w:rsid w:val="00220F43"/>
    <w:rsid w:val="00250A7C"/>
    <w:rsid w:val="004A5F41"/>
    <w:rsid w:val="006F58C0"/>
    <w:rsid w:val="00705D22"/>
    <w:rsid w:val="007938D2"/>
    <w:rsid w:val="00827141"/>
    <w:rsid w:val="0097383D"/>
    <w:rsid w:val="00A86B2F"/>
    <w:rsid w:val="00AA37F6"/>
    <w:rsid w:val="00BC23C3"/>
    <w:rsid w:val="00C46858"/>
    <w:rsid w:val="00D37E94"/>
    <w:rsid w:val="00EA7602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  <w14:docId w14:val="728C8BC1"/>
  <w15:chartTrackingRefBased/>
  <w15:docId w15:val="{D8585E4B-2FCB-426B-B674-9C0D555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14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link w:val="a7"/>
    <w:semiHidden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pPr>
      <w:jc w:val="center"/>
    </w:pPr>
    <w:rPr>
      <w:b/>
      <w:bCs/>
      <w:sz w:val="32"/>
      <w:szCs w:val="32"/>
    </w:rPr>
  </w:style>
  <w:style w:type="character" w:customStyle="1" w:styleId="10">
    <w:name w:val="Заголовок 1 Знак"/>
    <w:link w:val="1"/>
    <w:rsid w:val="00827141"/>
    <w:rPr>
      <w:b/>
      <w:bCs/>
      <w:sz w:val="28"/>
      <w:szCs w:val="28"/>
    </w:rPr>
  </w:style>
  <w:style w:type="character" w:customStyle="1" w:styleId="20">
    <w:name w:val="Заголовок 2 Знак"/>
    <w:link w:val="2"/>
    <w:rsid w:val="00827141"/>
    <w:rPr>
      <w:sz w:val="28"/>
      <w:szCs w:val="28"/>
    </w:rPr>
  </w:style>
  <w:style w:type="character" w:customStyle="1" w:styleId="a4">
    <w:name w:val="Верхний колонтитул Знак"/>
    <w:link w:val="a3"/>
    <w:semiHidden/>
    <w:rsid w:val="00827141"/>
    <w:rPr>
      <w:sz w:val="24"/>
      <w:szCs w:val="24"/>
    </w:rPr>
  </w:style>
  <w:style w:type="character" w:customStyle="1" w:styleId="a7">
    <w:name w:val="Нижний колонтитул Знак"/>
    <w:link w:val="a6"/>
    <w:semiHidden/>
    <w:rsid w:val="008271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Temp\686f3324-3ffb-4bd0-bc11-f0cb4dc515c7_ESPD_0.zip.5c7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12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kruglov.valentine@gmail.com</cp:lastModifiedBy>
  <cp:revision>10</cp:revision>
  <cp:lastPrinted>2005-09-30T06:24:00Z</cp:lastPrinted>
  <dcterms:created xsi:type="dcterms:W3CDTF">2025-06-08T19:15:00Z</dcterms:created>
  <dcterms:modified xsi:type="dcterms:W3CDTF">2025-06-16T18:54:00Z</dcterms:modified>
</cp:coreProperties>
</file>